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hint="eastAsia" w:eastAsia="黑体"/>
          <w:lang w:val="en-US" w:eastAsia="zh-CN"/>
        </w:rPr>
      </w:pPr>
      <w:r>
        <w:fldChar w:fldCharType="begin"/>
      </w:r>
      <w:r>
        <w:instrText xml:space="preserve"> STYLEREF  p3NameC  \* MERGEFORMAT </w:instrText>
      </w:r>
      <w:r>
        <w:fldChar w:fldCharType="separate"/>
      </w:r>
      <w:r>
        <w:rPr>
          <w:rFonts w:hint="eastAsia"/>
        </w:rPr>
        <w:t>六</w:t>
      </w:r>
      <w:r>
        <w:fldChar w:fldCharType="end"/>
      </w:r>
      <w:r>
        <w:rPr>
          <w:rFonts w:hint="eastAsia"/>
          <w:lang w:val="en-US" w:eastAsia="zh-CN"/>
        </w:rPr>
        <w:t xml:space="preserve"> （six.cpp  1s  512M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2"/>
      </w:pPr>
      <w:r>
        <w:rPr>
          <w:rFonts w:hint="eastAsia"/>
        </w:rPr>
        <w:t>【</w:t>
      </w:r>
      <w:r>
        <w:t>问题描述】</w:t>
      </w:r>
    </w:p>
    <w:p>
      <w:pPr>
        <w:pStyle w:val="23"/>
        <w:spacing w:after="156"/>
        <w:ind w:firstLine="480"/>
      </w:pPr>
      <w:r>
        <w:rPr>
          <w:rFonts w:hint="eastAsia"/>
        </w:rPr>
        <w:t>给定一个正整数N，数据满足N最多含六个不同的质因子。现在从一个空数列开始，把N的因数一个一个加到数列中，每次加入的数可能重复，但必须都大于1。每次添加新的数字的时候，需要保证这个数x与数列中已有的数至多一个有大于1的公因数。例如，当N等于12156144的时候，(42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66,</w:t>
      </w:r>
      <w:r>
        <w:t>7,7,23,299,66)</w:t>
      </w:r>
      <w:r>
        <w:rPr>
          <w:rFonts w:hint="eastAsia"/>
        </w:rPr>
        <w:t>，</w:t>
      </w:r>
      <w:r>
        <w:t>(42,12156144)</w:t>
      </w:r>
      <w:r>
        <w:rPr>
          <w:rFonts w:hint="eastAsia"/>
        </w:rPr>
        <w:t>是合法的，而数列(</w:t>
      </w:r>
      <w:r>
        <w:t>5,11)</w:t>
      </w:r>
      <w:r>
        <w:rPr>
          <w:rFonts w:hint="eastAsia"/>
        </w:rPr>
        <w:t>是不合法的，因为5不是12156144的因数，数列(</w:t>
      </w:r>
      <w:r>
        <w:t>66,13,143)</w:t>
      </w:r>
      <w:r>
        <w:rPr>
          <w:rFonts w:hint="eastAsia"/>
        </w:rPr>
        <w:t>也是不合法的，因为143与其他两个数有大于1的公因数。</w:t>
      </w:r>
    </w:p>
    <w:p>
      <w:pPr>
        <w:pStyle w:val="23"/>
        <w:spacing w:after="156"/>
        <w:ind w:firstLine="480"/>
      </w:pPr>
      <w:r>
        <w:rPr>
          <w:rFonts w:hint="eastAsia"/>
        </w:rPr>
        <w:t>现在请你求出共有多少个不同的数列满足以上条件。特别地，两个数列不同，当且仅当他们的长度不同或某一处的数不同。</w:t>
      </w:r>
    </w:p>
    <w:p>
      <w:pPr>
        <w:pStyle w:val="22"/>
      </w:pPr>
      <w:r>
        <w:rPr>
          <w:rFonts w:hint="eastAsia"/>
        </w:rPr>
        <w:t>【</w:t>
      </w:r>
      <w:r>
        <w:t>输入</w:t>
      </w:r>
      <w:r>
        <w:rPr>
          <w:rFonts w:hint="eastAsia"/>
        </w:rPr>
        <w:t>格式</w:t>
      </w:r>
      <w:r>
        <w:t>】</w:t>
      </w:r>
    </w:p>
    <w:p>
      <w:pPr>
        <w:pStyle w:val="23"/>
        <w:spacing w:after="156"/>
        <w:ind w:firstLine="480"/>
      </w:pPr>
      <w:r>
        <w:rPr>
          <w:rFonts w:hint="eastAsia"/>
        </w:rPr>
        <w:t>从</w:t>
      </w:r>
      <w:r>
        <w:t>文件</w:t>
      </w:r>
      <w:r>
        <w:rPr>
          <w:b/>
          <w:i/>
        </w:rPr>
        <w:fldChar w:fldCharType="begin"/>
      </w:r>
      <w:r>
        <w:rPr>
          <w:b/>
          <w:i/>
        </w:rPr>
        <w:instrText xml:space="preserve"> STYLEREF  p3Name  \* MERGEFORMAT </w:instrText>
      </w:r>
      <w:r>
        <w:rPr>
          <w:b/>
          <w:i/>
        </w:rPr>
        <w:fldChar w:fldCharType="separate"/>
      </w:r>
      <w:r>
        <w:rPr>
          <w:b/>
          <w:i/>
        </w:rPr>
        <w:t>six</w:t>
      </w:r>
      <w:r>
        <w:rPr>
          <w:b/>
          <w:i/>
        </w:rPr>
        <w:fldChar w:fldCharType="end"/>
      </w:r>
      <w:r>
        <w:rPr>
          <w:rFonts w:hint="eastAsia"/>
          <w:b/>
          <w:i/>
        </w:rPr>
        <w:t>.in</w:t>
      </w:r>
      <w:r>
        <w:rPr>
          <w:rFonts w:hint="eastAsia"/>
        </w:rPr>
        <w:t>中输入</w:t>
      </w:r>
      <w:r>
        <w:t>数据。</w:t>
      </w:r>
    </w:p>
    <w:p>
      <w:pPr>
        <w:pStyle w:val="23"/>
        <w:spacing w:after="156"/>
        <w:ind w:firstLine="480"/>
      </w:pPr>
      <w:r>
        <w:rPr>
          <w:rFonts w:hint="eastAsia"/>
        </w:rPr>
        <w:t>输入</w:t>
      </w:r>
      <w:r>
        <w:t>的第一</w:t>
      </w:r>
      <w:r>
        <w:rPr>
          <w:rFonts w:hint="eastAsia"/>
        </w:rPr>
        <w:t>行包含一个正整数N。</w:t>
      </w:r>
    </w:p>
    <w:p>
      <w:pPr>
        <w:pStyle w:val="22"/>
      </w:pPr>
      <w:r>
        <w:rPr>
          <w:rFonts w:hint="eastAsia"/>
        </w:rPr>
        <w:t>【</w:t>
      </w:r>
      <w:r>
        <w:t>输出格式】</w:t>
      </w:r>
    </w:p>
    <w:p>
      <w:pPr>
        <w:pStyle w:val="23"/>
        <w:spacing w:after="156"/>
        <w:ind w:firstLine="480"/>
      </w:pPr>
      <w:r>
        <w:rPr>
          <w:rFonts w:hint="eastAsia"/>
        </w:rPr>
        <w:t>输出到</w:t>
      </w:r>
      <w:r>
        <w:t>文件</w:t>
      </w:r>
      <w:r>
        <w:rPr>
          <w:b/>
          <w:i/>
        </w:rPr>
        <w:fldChar w:fldCharType="begin"/>
      </w:r>
      <w:r>
        <w:rPr>
          <w:b/>
          <w:i/>
        </w:rPr>
        <w:instrText xml:space="preserve"> STYLEREF  p3Name  \* MERGEFORMAT </w:instrText>
      </w:r>
      <w:r>
        <w:rPr>
          <w:b/>
          <w:i/>
        </w:rPr>
        <w:fldChar w:fldCharType="separate"/>
      </w:r>
      <w:r>
        <w:rPr>
          <w:b/>
          <w:i/>
        </w:rPr>
        <w:t>six</w:t>
      </w:r>
      <w:r>
        <w:rPr>
          <w:b/>
          <w:i/>
        </w:rPr>
        <w:fldChar w:fldCharType="end"/>
      </w:r>
      <w:r>
        <w:rPr>
          <w:rFonts w:hint="eastAsia"/>
          <w:b/>
          <w:i/>
        </w:rPr>
        <w:t>.out</w:t>
      </w:r>
      <w:r>
        <w:rPr>
          <w:rFonts w:hint="eastAsia"/>
        </w:rPr>
        <w:t>中</w:t>
      </w:r>
      <w:r>
        <w:t>。</w:t>
      </w:r>
    </w:p>
    <w:p>
      <w:pPr>
        <w:pStyle w:val="23"/>
        <w:spacing w:after="156"/>
        <w:ind w:firstLine="480"/>
      </w:pPr>
      <w:r>
        <w:rPr>
          <w:rFonts w:hint="eastAsia"/>
        </w:rPr>
        <w:t>输出</w:t>
      </w:r>
      <w:r>
        <w:t>的第一行包含</w:t>
      </w:r>
      <w:r>
        <w:rPr>
          <w:rFonts w:hint="eastAsia"/>
        </w:rPr>
        <w:t>一个正整数，表示答案除以1</w:t>
      </w:r>
      <w:r>
        <w:t xml:space="preserve"> </w:t>
      </w:r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007的余数。</w:t>
      </w:r>
    </w:p>
    <w:p>
      <w:pPr>
        <w:pStyle w:val="22"/>
      </w:pPr>
      <w:r>
        <w:rPr>
          <w:rFonts w:hint="eastAsia"/>
        </w:rPr>
        <w:t>【</w:t>
      </w:r>
      <w:r>
        <w:t>样例输入</w:t>
      </w:r>
      <w:r>
        <w:rPr>
          <w:rFonts w:hint="eastAsia"/>
        </w:rPr>
        <w:t>1</w:t>
      </w:r>
      <w:r>
        <w:t>】</w:t>
      </w:r>
    </w:p>
    <w:p>
      <w:pPr>
        <w:pStyle w:val="29"/>
      </w:pPr>
      <w:r>
        <w:rPr>
          <w:rFonts w:hint="eastAsia"/>
        </w:rPr>
        <w:t>6</w:t>
      </w:r>
    </w:p>
    <w:p>
      <w:pPr>
        <w:pStyle w:val="22"/>
      </w:pPr>
      <w:r>
        <w:rPr>
          <w:rFonts w:hint="eastAsia"/>
        </w:rPr>
        <w:t>【</w:t>
      </w:r>
      <w:r>
        <w:t>样例输出</w:t>
      </w:r>
      <w:r>
        <w:rPr>
          <w:rFonts w:hint="eastAsia"/>
        </w:rPr>
        <w:t>1</w:t>
      </w:r>
      <w:r>
        <w:t>】</w:t>
      </w:r>
    </w:p>
    <w:p>
      <w:pPr>
        <w:pStyle w:val="29"/>
      </w:pPr>
      <w:r>
        <w:rPr>
          <w:rFonts w:hint="eastAsia"/>
        </w:rPr>
        <w:t>28</w:t>
      </w:r>
    </w:p>
    <w:p>
      <w:pPr>
        <w:pStyle w:val="22"/>
      </w:pPr>
      <w:r>
        <w:rPr>
          <w:rFonts w:hint="eastAsia"/>
        </w:rPr>
        <w:t>【</w:t>
      </w:r>
      <w:r>
        <w:t>样例说明】</w:t>
      </w:r>
    </w:p>
    <w:p>
      <w:pPr>
        <w:pStyle w:val="23"/>
        <w:spacing w:after="156"/>
        <w:ind w:firstLine="480"/>
      </w:pPr>
      <w:r>
        <w:rPr>
          <w:rFonts w:hint="eastAsia"/>
        </w:rPr>
        <w:t>所有28个有效序列是:{(2), (2,2), (2,2,3), (2,2,3,3), (2,3), (2,3,2), (2,3,2,3), (2,3,3), (2,3,3,2), (2,6)</w:t>
      </w:r>
      <w:r>
        <w:t xml:space="preserve">, </w:t>
      </w:r>
      <w:r>
        <w:rPr>
          <w:rFonts w:hint="eastAsia"/>
        </w:rPr>
        <w:t>(2</w:t>
      </w:r>
      <w:r>
        <w:t>,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3), (3), (2), (3</w:t>
      </w:r>
      <w:r>
        <w:t>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2), (3,2,2,3), (3,2,3), (3,2,3,2), (3), (3,3,2), (3,3,2,2), (3,6), (3,6,2), (6), (6</w:t>
      </w:r>
      <w:r>
        <w:t>,</w:t>
      </w:r>
      <w:r>
        <w:rPr>
          <w:rFonts w:hint="eastAsia"/>
        </w:rPr>
        <w:t>2), (6,2,3), (6,3)</w:t>
      </w:r>
      <w:r>
        <w:t xml:space="preserve">, </w:t>
      </w:r>
      <w:r>
        <w:rPr>
          <w:rFonts w:hint="eastAsia"/>
        </w:rPr>
        <w:t>(6 3 2), (6,6)}</w:t>
      </w:r>
    </w:p>
    <w:p>
      <w:pPr>
        <w:pStyle w:val="23"/>
        <w:spacing w:after="156"/>
        <w:ind w:firstLine="480"/>
      </w:pPr>
    </w:p>
    <w:p>
      <w:pPr>
        <w:pStyle w:val="22"/>
      </w:pPr>
      <w:r>
        <w:rPr>
          <w:rFonts w:hint="eastAsia"/>
        </w:rPr>
        <w:t>【</w:t>
      </w:r>
      <w:r>
        <w:t>样例输入</w:t>
      </w:r>
      <w:r>
        <w:rPr>
          <w:rFonts w:hint="eastAsia"/>
        </w:rPr>
        <w:t>2</w:t>
      </w:r>
      <w:r>
        <w:t>】</w:t>
      </w:r>
    </w:p>
    <w:p>
      <w:pPr>
        <w:pStyle w:val="29"/>
      </w:pPr>
      <w:r>
        <w:rPr>
          <w:rFonts w:hint="eastAsia"/>
        </w:rPr>
        <w:t>6</w:t>
      </w:r>
    </w:p>
    <w:p>
      <w:pPr>
        <w:pStyle w:val="22"/>
      </w:pPr>
      <w:r>
        <w:rPr>
          <w:rFonts w:hint="eastAsia"/>
        </w:rPr>
        <w:t>【</w:t>
      </w:r>
      <w:r>
        <w:t>样例输出</w:t>
      </w:r>
      <w:r>
        <w:rPr>
          <w:rFonts w:hint="eastAsia"/>
        </w:rPr>
        <w:t>2</w:t>
      </w:r>
      <w:r>
        <w:t>】</w:t>
      </w:r>
    </w:p>
    <w:p>
      <w:pPr>
        <w:pStyle w:val="29"/>
        <w:rPr>
          <w:rFonts w:hint="eastAsia"/>
        </w:rPr>
      </w:pPr>
      <w:r>
        <w:rPr>
          <w:rFonts w:hint="eastAsia"/>
        </w:rPr>
        <w:t>28</w:t>
      </w:r>
    </w:p>
    <w:p>
      <w:pPr>
        <w:pStyle w:val="22"/>
      </w:pPr>
      <w:r>
        <w:rPr>
          <w:rFonts w:hint="eastAsia"/>
        </w:rPr>
        <w:t>【</w:t>
      </w:r>
      <w:r>
        <w:t>样例输入</w:t>
      </w:r>
      <w:r>
        <w:rPr>
          <w:rFonts w:hint="eastAsia"/>
        </w:rPr>
        <w:t>3</w:t>
      </w:r>
      <w:r>
        <w:t>】</w:t>
      </w:r>
    </w:p>
    <w:p>
      <w:pPr>
        <w:pStyle w:val="29"/>
      </w:pPr>
      <w:r>
        <w:rPr>
          <w:rFonts w:hint="eastAsia"/>
        </w:rPr>
        <w:t>12156144</w:t>
      </w:r>
    </w:p>
    <w:p>
      <w:pPr>
        <w:pStyle w:val="22"/>
      </w:pPr>
      <w:r>
        <w:rPr>
          <w:rFonts w:hint="eastAsia"/>
        </w:rPr>
        <w:t>【</w:t>
      </w:r>
      <w:r>
        <w:t>样例输出</w:t>
      </w:r>
      <w:r>
        <w:rPr>
          <w:rFonts w:hint="eastAsia"/>
        </w:rPr>
        <w:t>3</w:t>
      </w:r>
      <w:r>
        <w:t>】</w:t>
      </w:r>
    </w:p>
    <w:p>
      <w:pPr>
        <w:pStyle w:val="29"/>
      </w:pPr>
      <w:r>
        <w:rPr>
          <w:rFonts w:hint="eastAsia"/>
        </w:rPr>
        <w:t>104757552</w:t>
      </w:r>
    </w:p>
    <w:p>
      <w:pPr>
        <w:pStyle w:val="22"/>
      </w:pPr>
      <w:r>
        <w:rPr>
          <w:rFonts w:hint="eastAsia"/>
        </w:rPr>
        <w:t>【</w:t>
      </w:r>
      <w:r>
        <w:t>数据规模与约定】</w:t>
      </w:r>
    </w:p>
    <w:p>
      <w:pPr>
        <w:pStyle w:val="23"/>
        <w:spacing w:after="156"/>
        <w:ind w:firstLine="480"/>
      </w:pPr>
      <w:r>
        <w:rPr>
          <w:rFonts w:hint="eastAsia"/>
        </w:rPr>
        <w:t>对于30%的数据，N有至多2个质因子；</w:t>
      </w:r>
    </w:p>
    <w:p>
      <w:pPr>
        <w:pStyle w:val="23"/>
        <w:spacing w:after="156"/>
        <w:ind w:firstLine="480"/>
      </w:pPr>
      <w:r>
        <w:rPr>
          <w:rFonts w:hint="eastAsia"/>
        </w:rPr>
        <w:t>对于60%的数据，N有至多4个质因子；</w:t>
      </w:r>
    </w:p>
    <w:p>
      <w:pPr>
        <w:pStyle w:val="23"/>
        <w:spacing w:after="156"/>
        <w:ind w:firstLine="480"/>
      </w:pPr>
      <w:r>
        <w:rPr>
          <w:rFonts w:hint="eastAsia"/>
        </w:rPr>
        <w:t>对于100%的数据，N有至多6个质因子；</w:t>
      </w:r>
    </w:p>
    <w:p>
      <w:pPr>
        <w:pStyle w:val="23"/>
        <w:spacing w:after="156"/>
        <w:ind w:firstLine="480"/>
      </w:pPr>
      <w:r>
        <w:rPr>
          <w:rFonts w:hint="eastAsia"/>
        </w:rPr>
        <w:t>对于所有数据，</w:t>
      </w:r>
      <m:oMath>
        <m:r>
          <m:rPr>
            <m:sty m:val="p"/>
          </m:rPr>
          <w:rPr>
            <w:rFonts w:hint="eastAsia"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.</m:t>
        </m:r>
      </m:oMath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  <w:r>
      <w:rPr>
        <w:rStyle w:val="11"/>
        <w:rFonts w:hint="eastAsia"/>
      </w:rPr>
      <w:t>页　共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Style w:val="11"/>
      </w:rPr>
      <w:fldChar w:fldCharType="begin"/>
    </w:r>
    <w:r>
      <w:rPr>
        <w:rStyle w:val="11"/>
      </w:rPr>
      <w:instrText xml:space="preserve"> STYLEREF  NOI中文标题 </w:instrText>
    </w:r>
    <w:r>
      <w:rPr>
        <w:rStyle w:val="11"/>
      </w:rPr>
      <w:fldChar w:fldCharType="separate"/>
    </w:r>
    <w:r>
      <w:rPr>
        <w:rStyle w:val="11"/>
        <w:rFonts w:hint="eastAsia"/>
      </w:rPr>
      <w:t>第36届全国信息学奥林匹克竞赛</w:t>
    </w:r>
    <w:r>
      <w:rPr>
        <w:rStyle w:val="11"/>
      </w:rPr>
      <w:fldChar w:fldCharType="end"/>
    </w:r>
    <w:r>
      <w:tab/>
    </w:r>
    <w:r>
      <w:tab/>
    </w:r>
    <w:r>
      <w:rPr>
        <w:rStyle w:val="11"/>
      </w:rPr>
      <w:fldChar w:fldCharType="begin"/>
    </w:r>
    <w:r>
      <w:rPr>
        <w:rStyle w:val="11"/>
      </w:rPr>
      <w:instrText xml:space="preserve"> STYLEREF  NOI副标题 </w:instrText>
    </w:r>
    <w:r>
      <w:rPr>
        <w:rStyle w:val="11"/>
      </w:rPr>
      <w:fldChar w:fldCharType="separate"/>
    </w:r>
    <w:r>
      <w:rPr>
        <w:rStyle w:val="11"/>
        <w:rFonts w:hint="eastAsia"/>
      </w:rPr>
      <w:t>第三试</w:t>
    </w:r>
    <w:r>
      <w:rPr>
        <w:rStyle w:val="11"/>
      </w:rPr>
      <w:fldChar w:fldCharType="end"/>
    </w:r>
    <w:r>
      <w:rPr>
        <w:rStyle w:val="11"/>
        <w:rFonts w:hint="eastAsia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STYLEREF  NOI试题标题 </w:instrText>
    </w:r>
    <w:r>
      <w:rPr>
        <w:rStyle w:val="11"/>
      </w:rPr>
      <w:fldChar w:fldCharType="separate"/>
    </w:r>
    <w:r>
      <w:rPr>
        <w:rStyle w:val="11"/>
        <w:rFonts w:hint="eastAsia"/>
      </w:rPr>
      <w:t>六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C0057"/>
    <w:rsid w:val="00003602"/>
    <w:rsid w:val="00004EBC"/>
    <w:rsid w:val="00005B9A"/>
    <w:rsid w:val="00007177"/>
    <w:rsid w:val="000353D8"/>
    <w:rsid w:val="00047721"/>
    <w:rsid w:val="00067C2D"/>
    <w:rsid w:val="00077300"/>
    <w:rsid w:val="00083EEB"/>
    <w:rsid w:val="00086D6B"/>
    <w:rsid w:val="00095134"/>
    <w:rsid w:val="000A1DB3"/>
    <w:rsid w:val="000B444E"/>
    <w:rsid w:val="000B5213"/>
    <w:rsid w:val="000C3754"/>
    <w:rsid w:val="000C40BA"/>
    <w:rsid w:val="000D4E16"/>
    <w:rsid w:val="000D6F1B"/>
    <w:rsid w:val="000F1A15"/>
    <w:rsid w:val="000F32AF"/>
    <w:rsid w:val="001004FF"/>
    <w:rsid w:val="0010163A"/>
    <w:rsid w:val="001132C2"/>
    <w:rsid w:val="001178AF"/>
    <w:rsid w:val="0014266F"/>
    <w:rsid w:val="001428EA"/>
    <w:rsid w:val="00145897"/>
    <w:rsid w:val="001519B4"/>
    <w:rsid w:val="001561B5"/>
    <w:rsid w:val="00160DA4"/>
    <w:rsid w:val="00175BD9"/>
    <w:rsid w:val="001809F6"/>
    <w:rsid w:val="00180A45"/>
    <w:rsid w:val="001A551D"/>
    <w:rsid w:val="001A5BD4"/>
    <w:rsid w:val="001A7E5E"/>
    <w:rsid w:val="001B0FEC"/>
    <w:rsid w:val="001B7385"/>
    <w:rsid w:val="001D0D08"/>
    <w:rsid w:val="001E215C"/>
    <w:rsid w:val="001E6C7A"/>
    <w:rsid w:val="001F0FC8"/>
    <w:rsid w:val="00204D7D"/>
    <w:rsid w:val="00205216"/>
    <w:rsid w:val="00214E9C"/>
    <w:rsid w:val="002272FC"/>
    <w:rsid w:val="00234BB0"/>
    <w:rsid w:val="002520F3"/>
    <w:rsid w:val="00264464"/>
    <w:rsid w:val="00282BF5"/>
    <w:rsid w:val="00283DF3"/>
    <w:rsid w:val="002973C9"/>
    <w:rsid w:val="002C2E8B"/>
    <w:rsid w:val="002D5D44"/>
    <w:rsid w:val="002E76A1"/>
    <w:rsid w:val="002F28F3"/>
    <w:rsid w:val="00313BEC"/>
    <w:rsid w:val="0031409C"/>
    <w:rsid w:val="00323F73"/>
    <w:rsid w:val="003376A9"/>
    <w:rsid w:val="00347C86"/>
    <w:rsid w:val="00351F8D"/>
    <w:rsid w:val="003620E3"/>
    <w:rsid w:val="00367179"/>
    <w:rsid w:val="00372517"/>
    <w:rsid w:val="00377434"/>
    <w:rsid w:val="003846EF"/>
    <w:rsid w:val="00390EDF"/>
    <w:rsid w:val="003A7677"/>
    <w:rsid w:val="003B633E"/>
    <w:rsid w:val="003C321A"/>
    <w:rsid w:val="003C4D1D"/>
    <w:rsid w:val="003D218A"/>
    <w:rsid w:val="003E1DE8"/>
    <w:rsid w:val="004063DF"/>
    <w:rsid w:val="00406D6B"/>
    <w:rsid w:val="004110EC"/>
    <w:rsid w:val="004224B8"/>
    <w:rsid w:val="00431A51"/>
    <w:rsid w:val="0043224F"/>
    <w:rsid w:val="004541B8"/>
    <w:rsid w:val="00472563"/>
    <w:rsid w:val="00476268"/>
    <w:rsid w:val="004830E3"/>
    <w:rsid w:val="004832F4"/>
    <w:rsid w:val="00487221"/>
    <w:rsid w:val="0049168A"/>
    <w:rsid w:val="00497410"/>
    <w:rsid w:val="004A1CA1"/>
    <w:rsid w:val="004A2114"/>
    <w:rsid w:val="004A56DF"/>
    <w:rsid w:val="004B25F5"/>
    <w:rsid w:val="004B37B1"/>
    <w:rsid w:val="004B5CB6"/>
    <w:rsid w:val="004D3146"/>
    <w:rsid w:val="004D5A2A"/>
    <w:rsid w:val="004D5F25"/>
    <w:rsid w:val="004D610A"/>
    <w:rsid w:val="004E2489"/>
    <w:rsid w:val="004E7003"/>
    <w:rsid w:val="004E7508"/>
    <w:rsid w:val="004F3298"/>
    <w:rsid w:val="004F3338"/>
    <w:rsid w:val="004F3819"/>
    <w:rsid w:val="004F48C6"/>
    <w:rsid w:val="004F7B9E"/>
    <w:rsid w:val="00501314"/>
    <w:rsid w:val="00510E1C"/>
    <w:rsid w:val="00523C5A"/>
    <w:rsid w:val="005330C1"/>
    <w:rsid w:val="005335B1"/>
    <w:rsid w:val="00540B27"/>
    <w:rsid w:val="00544D22"/>
    <w:rsid w:val="00551282"/>
    <w:rsid w:val="0055190E"/>
    <w:rsid w:val="00560B71"/>
    <w:rsid w:val="00564A5B"/>
    <w:rsid w:val="00566808"/>
    <w:rsid w:val="00572AAB"/>
    <w:rsid w:val="00576669"/>
    <w:rsid w:val="00576DAD"/>
    <w:rsid w:val="00577211"/>
    <w:rsid w:val="0058068E"/>
    <w:rsid w:val="00592E8A"/>
    <w:rsid w:val="00597075"/>
    <w:rsid w:val="005A13E8"/>
    <w:rsid w:val="005C2ABD"/>
    <w:rsid w:val="005C7650"/>
    <w:rsid w:val="005D0C7A"/>
    <w:rsid w:val="005D29DA"/>
    <w:rsid w:val="005E48B3"/>
    <w:rsid w:val="005E6E7D"/>
    <w:rsid w:val="005F4D06"/>
    <w:rsid w:val="006019D6"/>
    <w:rsid w:val="00603B08"/>
    <w:rsid w:val="00605E41"/>
    <w:rsid w:val="00607D28"/>
    <w:rsid w:val="0061104E"/>
    <w:rsid w:val="0061296A"/>
    <w:rsid w:val="00614093"/>
    <w:rsid w:val="00620460"/>
    <w:rsid w:val="00621300"/>
    <w:rsid w:val="006215C7"/>
    <w:rsid w:val="00636F7A"/>
    <w:rsid w:val="006441B6"/>
    <w:rsid w:val="00652DBA"/>
    <w:rsid w:val="00652F09"/>
    <w:rsid w:val="00655C2A"/>
    <w:rsid w:val="00661B43"/>
    <w:rsid w:val="006643A0"/>
    <w:rsid w:val="006666EF"/>
    <w:rsid w:val="00672E2D"/>
    <w:rsid w:val="006905D3"/>
    <w:rsid w:val="00695D45"/>
    <w:rsid w:val="006A22CF"/>
    <w:rsid w:val="006B0156"/>
    <w:rsid w:val="006B53E9"/>
    <w:rsid w:val="006C2F06"/>
    <w:rsid w:val="006C4060"/>
    <w:rsid w:val="006E047E"/>
    <w:rsid w:val="006E4979"/>
    <w:rsid w:val="006F1392"/>
    <w:rsid w:val="006F358E"/>
    <w:rsid w:val="006F3A0F"/>
    <w:rsid w:val="007006FB"/>
    <w:rsid w:val="007007D2"/>
    <w:rsid w:val="0070186C"/>
    <w:rsid w:val="00711A81"/>
    <w:rsid w:val="007246F9"/>
    <w:rsid w:val="007346C6"/>
    <w:rsid w:val="00735040"/>
    <w:rsid w:val="00741FEF"/>
    <w:rsid w:val="00751850"/>
    <w:rsid w:val="0075778A"/>
    <w:rsid w:val="00765DD7"/>
    <w:rsid w:val="007718A6"/>
    <w:rsid w:val="0078432D"/>
    <w:rsid w:val="00797BCC"/>
    <w:rsid w:val="007A5C6A"/>
    <w:rsid w:val="007C0021"/>
    <w:rsid w:val="007C204A"/>
    <w:rsid w:val="00812CAA"/>
    <w:rsid w:val="00827539"/>
    <w:rsid w:val="008331CC"/>
    <w:rsid w:val="00836317"/>
    <w:rsid w:val="00844346"/>
    <w:rsid w:val="0085545D"/>
    <w:rsid w:val="00862AF1"/>
    <w:rsid w:val="00863EFE"/>
    <w:rsid w:val="00874899"/>
    <w:rsid w:val="0088046B"/>
    <w:rsid w:val="00884F63"/>
    <w:rsid w:val="008906FF"/>
    <w:rsid w:val="008978FB"/>
    <w:rsid w:val="008A34C0"/>
    <w:rsid w:val="008B0D81"/>
    <w:rsid w:val="008C2BAE"/>
    <w:rsid w:val="008C71F9"/>
    <w:rsid w:val="008D3B32"/>
    <w:rsid w:val="008E10A6"/>
    <w:rsid w:val="008E37D7"/>
    <w:rsid w:val="008E4E48"/>
    <w:rsid w:val="008E6EF8"/>
    <w:rsid w:val="0090057B"/>
    <w:rsid w:val="009011EE"/>
    <w:rsid w:val="0091443F"/>
    <w:rsid w:val="0092022E"/>
    <w:rsid w:val="00925D81"/>
    <w:rsid w:val="00930C77"/>
    <w:rsid w:val="00933B1C"/>
    <w:rsid w:val="00944D51"/>
    <w:rsid w:val="0096230E"/>
    <w:rsid w:val="00962C1E"/>
    <w:rsid w:val="00973AAF"/>
    <w:rsid w:val="00973BBA"/>
    <w:rsid w:val="00973C65"/>
    <w:rsid w:val="00987C11"/>
    <w:rsid w:val="009D3487"/>
    <w:rsid w:val="009E5569"/>
    <w:rsid w:val="009E69C3"/>
    <w:rsid w:val="00A027F6"/>
    <w:rsid w:val="00A03A5A"/>
    <w:rsid w:val="00A0471F"/>
    <w:rsid w:val="00A2122D"/>
    <w:rsid w:val="00A338EE"/>
    <w:rsid w:val="00A4200A"/>
    <w:rsid w:val="00A43000"/>
    <w:rsid w:val="00A47CE0"/>
    <w:rsid w:val="00A5538D"/>
    <w:rsid w:val="00A5706C"/>
    <w:rsid w:val="00A66B58"/>
    <w:rsid w:val="00A67B35"/>
    <w:rsid w:val="00A760F4"/>
    <w:rsid w:val="00A763E4"/>
    <w:rsid w:val="00A83594"/>
    <w:rsid w:val="00A871C5"/>
    <w:rsid w:val="00A87218"/>
    <w:rsid w:val="00A90D3D"/>
    <w:rsid w:val="00A95376"/>
    <w:rsid w:val="00AA10E6"/>
    <w:rsid w:val="00AA19F7"/>
    <w:rsid w:val="00AA7304"/>
    <w:rsid w:val="00AB406E"/>
    <w:rsid w:val="00AB45E1"/>
    <w:rsid w:val="00AC3C75"/>
    <w:rsid w:val="00AD148E"/>
    <w:rsid w:val="00AD79D6"/>
    <w:rsid w:val="00AE0032"/>
    <w:rsid w:val="00AE3372"/>
    <w:rsid w:val="00AF004D"/>
    <w:rsid w:val="00AF0892"/>
    <w:rsid w:val="00AF4191"/>
    <w:rsid w:val="00AF6FD2"/>
    <w:rsid w:val="00B001D4"/>
    <w:rsid w:val="00B0036D"/>
    <w:rsid w:val="00B01A80"/>
    <w:rsid w:val="00B01D3C"/>
    <w:rsid w:val="00B03B3B"/>
    <w:rsid w:val="00B04B87"/>
    <w:rsid w:val="00B1520F"/>
    <w:rsid w:val="00B229D5"/>
    <w:rsid w:val="00B36120"/>
    <w:rsid w:val="00B43D38"/>
    <w:rsid w:val="00B46057"/>
    <w:rsid w:val="00B47AD2"/>
    <w:rsid w:val="00B54EFF"/>
    <w:rsid w:val="00B911EC"/>
    <w:rsid w:val="00BA306D"/>
    <w:rsid w:val="00BC0801"/>
    <w:rsid w:val="00BC7402"/>
    <w:rsid w:val="00BD0483"/>
    <w:rsid w:val="00BD0737"/>
    <w:rsid w:val="00BE3BF6"/>
    <w:rsid w:val="00BF00AD"/>
    <w:rsid w:val="00C01929"/>
    <w:rsid w:val="00C03283"/>
    <w:rsid w:val="00C11CBE"/>
    <w:rsid w:val="00C15D5F"/>
    <w:rsid w:val="00C210E1"/>
    <w:rsid w:val="00C22C9F"/>
    <w:rsid w:val="00C441C0"/>
    <w:rsid w:val="00C4623E"/>
    <w:rsid w:val="00C535CD"/>
    <w:rsid w:val="00C61670"/>
    <w:rsid w:val="00C64D03"/>
    <w:rsid w:val="00C675E8"/>
    <w:rsid w:val="00C73C77"/>
    <w:rsid w:val="00C74FA6"/>
    <w:rsid w:val="00C82504"/>
    <w:rsid w:val="00C934F4"/>
    <w:rsid w:val="00C95485"/>
    <w:rsid w:val="00CA5749"/>
    <w:rsid w:val="00CB202B"/>
    <w:rsid w:val="00CB4E64"/>
    <w:rsid w:val="00CC06CC"/>
    <w:rsid w:val="00CC10F4"/>
    <w:rsid w:val="00CD38DC"/>
    <w:rsid w:val="00CE0FD4"/>
    <w:rsid w:val="00CF1B9C"/>
    <w:rsid w:val="00CF49E1"/>
    <w:rsid w:val="00D046DE"/>
    <w:rsid w:val="00D23044"/>
    <w:rsid w:val="00D30D13"/>
    <w:rsid w:val="00D32FAF"/>
    <w:rsid w:val="00D53806"/>
    <w:rsid w:val="00D61EEB"/>
    <w:rsid w:val="00D80140"/>
    <w:rsid w:val="00D823B2"/>
    <w:rsid w:val="00D87072"/>
    <w:rsid w:val="00D94CDA"/>
    <w:rsid w:val="00D9511B"/>
    <w:rsid w:val="00D959F2"/>
    <w:rsid w:val="00DA25D2"/>
    <w:rsid w:val="00DA5415"/>
    <w:rsid w:val="00DA57E4"/>
    <w:rsid w:val="00DA6064"/>
    <w:rsid w:val="00DB2321"/>
    <w:rsid w:val="00DB25BE"/>
    <w:rsid w:val="00DD1612"/>
    <w:rsid w:val="00DE0299"/>
    <w:rsid w:val="00DE0C40"/>
    <w:rsid w:val="00DE6F4B"/>
    <w:rsid w:val="00DF2227"/>
    <w:rsid w:val="00DF5A9B"/>
    <w:rsid w:val="00E02597"/>
    <w:rsid w:val="00E062E5"/>
    <w:rsid w:val="00E1339A"/>
    <w:rsid w:val="00E37C7E"/>
    <w:rsid w:val="00E54D76"/>
    <w:rsid w:val="00E64AF9"/>
    <w:rsid w:val="00E679B0"/>
    <w:rsid w:val="00E75BB9"/>
    <w:rsid w:val="00E84366"/>
    <w:rsid w:val="00E85204"/>
    <w:rsid w:val="00E914BA"/>
    <w:rsid w:val="00E93BAA"/>
    <w:rsid w:val="00E97714"/>
    <w:rsid w:val="00EA1343"/>
    <w:rsid w:val="00EB209D"/>
    <w:rsid w:val="00EB43C2"/>
    <w:rsid w:val="00EC7122"/>
    <w:rsid w:val="00EE14FB"/>
    <w:rsid w:val="00EE6BF9"/>
    <w:rsid w:val="00EF5626"/>
    <w:rsid w:val="00F0063E"/>
    <w:rsid w:val="00F103CC"/>
    <w:rsid w:val="00F24951"/>
    <w:rsid w:val="00F24CBD"/>
    <w:rsid w:val="00F2654C"/>
    <w:rsid w:val="00F34E33"/>
    <w:rsid w:val="00F363D7"/>
    <w:rsid w:val="00F4012D"/>
    <w:rsid w:val="00F45FDA"/>
    <w:rsid w:val="00F51A7F"/>
    <w:rsid w:val="00F662DB"/>
    <w:rsid w:val="00F67FFC"/>
    <w:rsid w:val="00F73B88"/>
    <w:rsid w:val="00F87653"/>
    <w:rsid w:val="00F94E81"/>
    <w:rsid w:val="00FA1ACE"/>
    <w:rsid w:val="00FA23ED"/>
    <w:rsid w:val="00FA28B2"/>
    <w:rsid w:val="00FA5E8E"/>
    <w:rsid w:val="00FC6107"/>
    <w:rsid w:val="00FD2BBF"/>
    <w:rsid w:val="00FD7E07"/>
    <w:rsid w:val="00FE23A9"/>
    <w:rsid w:val="00FE7FB8"/>
    <w:rsid w:val="00FF2F51"/>
    <w:rsid w:val="00FF458E"/>
    <w:rsid w:val="0BF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8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6"/>
    <w:uiPriority w:val="0"/>
    <w:rPr>
      <w:rFonts w:ascii="宋体"/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customStyle="1" w:styleId="12">
    <w:name w:val="grame"/>
    <w:basedOn w:val="10"/>
    <w:uiPriority w:val="0"/>
  </w:style>
  <w:style w:type="paragraph" w:customStyle="1" w:styleId="13">
    <w:name w:val="NOI中文标题"/>
    <w:basedOn w:val="1"/>
    <w:next w:val="14"/>
    <w:link w:val="16"/>
    <w:qFormat/>
    <w:uiPriority w:val="0"/>
    <w:pPr>
      <w:keepNext/>
      <w:keepLines/>
      <w:adjustRightInd w:val="0"/>
      <w:snapToGrid w:val="0"/>
      <w:spacing w:beforeLines="200" w:afterLines="400"/>
      <w:ind w:left="-105" w:leftChars="-50" w:right="-105" w:rightChars="-50"/>
      <w:jc w:val="center"/>
      <w:outlineLvl w:val="0"/>
    </w:pPr>
    <w:rPr>
      <w:rFonts w:asciiTheme="majorHAnsi" w:eastAsiaTheme="majorEastAsia"/>
      <w:sz w:val="52"/>
    </w:rPr>
  </w:style>
  <w:style w:type="paragraph" w:customStyle="1" w:styleId="14">
    <w:name w:val="NOI英文标题"/>
    <w:basedOn w:val="1"/>
    <w:next w:val="15"/>
    <w:link w:val="17"/>
    <w:qFormat/>
    <w:uiPriority w:val="0"/>
    <w:pPr>
      <w:keepNext/>
      <w:adjustRightInd w:val="0"/>
      <w:snapToGrid w:val="0"/>
      <w:jc w:val="center"/>
      <w:outlineLvl w:val="0"/>
    </w:pPr>
    <w:rPr>
      <w:rFonts w:asciiTheme="minorHAnsi" w:hAnsiTheme="minorHAnsi" w:eastAsiaTheme="minorEastAsia"/>
      <w:sz w:val="72"/>
      <w:szCs w:val="72"/>
    </w:rPr>
  </w:style>
  <w:style w:type="paragraph" w:customStyle="1" w:styleId="15">
    <w:name w:val="NOI副标题"/>
    <w:basedOn w:val="1"/>
    <w:link w:val="19"/>
    <w:qFormat/>
    <w:uiPriority w:val="0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16">
    <w:name w:val="NOI中文标题 Char"/>
    <w:basedOn w:val="10"/>
    <w:link w:val="13"/>
    <w:uiPriority w:val="0"/>
    <w:rPr>
      <w:rFonts w:asciiTheme="majorHAnsi" w:eastAsiaTheme="majorEastAsia"/>
      <w:kern w:val="2"/>
      <w:sz w:val="52"/>
    </w:rPr>
  </w:style>
  <w:style w:type="character" w:customStyle="1" w:styleId="17">
    <w:name w:val="NOI英文标题 Char"/>
    <w:basedOn w:val="10"/>
    <w:link w:val="14"/>
    <w:uiPriority w:val="0"/>
    <w:rPr>
      <w:rFonts w:asciiTheme="minorHAnsi" w:hAnsiTheme="minorHAnsi" w:eastAsiaTheme="minorEastAsia"/>
      <w:kern w:val="2"/>
      <w:sz w:val="72"/>
      <w:szCs w:val="72"/>
    </w:rPr>
  </w:style>
  <w:style w:type="paragraph" w:customStyle="1" w:styleId="18">
    <w:name w:val="NOI比赛时间"/>
    <w:basedOn w:val="1"/>
    <w:link w:val="24"/>
    <w:qFormat/>
    <w:uiPriority w:val="0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19">
    <w:name w:val="NOI副标题 Char"/>
    <w:basedOn w:val="10"/>
    <w:link w:val="15"/>
    <w:uiPriority w:val="0"/>
    <w:rPr>
      <w:rFonts w:eastAsia="楷体_GB2312"/>
      <w:kern w:val="2"/>
      <w:sz w:val="48"/>
    </w:rPr>
  </w:style>
  <w:style w:type="paragraph" w:customStyle="1" w:styleId="20">
    <w:name w:val="NOI编译选项"/>
    <w:basedOn w:val="1"/>
    <w:next w:val="21"/>
    <w:link w:val="25"/>
    <w:qFormat/>
    <w:uiPriority w:val="0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21">
    <w:name w:val="NOI试题标题"/>
    <w:basedOn w:val="3"/>
    <w:next w:val="22"/>
    <w:link w:val="27"/>
    <w:qFormat/>
    <w:uiPriority w:val="0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22">
    <w:name w:val="NOI段标题"/>
    <w:basedOn w:val="3"/>
    <w:next w:val="23"/>
    <w:link w:val="28"/>
    <w:qFormat/>
    <w:uiPriority w:val="0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23">
    <w:name w:val="NOI正文"/>
    <w:basedOn w:val="1"/>
    <w:link w:val="30"/>
    <w:qFormat/>
    <w:uiPriority w:val="0"/>
    <w:pPr>
      <w:spacing w:after="50" w:afterLines="50" w:line="288" w:lineRule="auto"/>
      <w:ind w:firstLine="200" w:firstLineChars="200"/>
    </w:pPr>
    <w:rPr>
      <w:sz w:val="24"/>
      <w:szCs w:val="24"/>
    </w:rPr>
  </w:style>
  <w:style w:type="character" w:customStyle="1" w:styleId="24">
    <w:name w:val="NOI比赛时间 Char"/>
    <w:basedOn w:val="10"/>
    <w:link w:val="18"/>
    <w:qFormat/>
    <w:uiPriority w:val="0"/>
    <w:rPr>
      <w:rFonts w:ascii="黑体" w:eastAsia="黑体"/>
      <w:b/>
      <w:kern w:val="2"/>
      <w:sz w:val="32"/>
    </w:rPr>
  </w:style>
  <w:style w:type="character" w:customStyle="1" w:styleId="25">
    <w:name w:val="NOI编译选项 Char"/>
    <w:basedOn w:val="10"/>
    <w:link w:val="20"/>
    <w:uiPriority w:val="0"/>
    <w:rPr>
      <w:rFonts w:ascii="黑体" w:eastAsia="黑体"/>
      <w:b/>
      <w:kern w:val="2"/>
      <w:sz w:val="28"/>
      <w:szCs w:val="28"/>
    </w:rPr>
  </w:style>
  <w:style w:type="character" w:customStyle="1" w:styleId="26">
    <w:name w:val="标题 2 字符"/>
    <w:basedOn w:val="10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">
    <w:name w:val="NOI试题标题 Char"/>
    <w:basedOn w:val="26"/>
    <w:link w:val="21"/>
    <w:uiPriority w:val="0"/>
    <w:rPr>
      <w:rFonts w:ascii="Arial" w:hAnsi="Arial" w:eastAsia="黑体"/>
      <w:kern w:val="2"/>
      <w:sz w:val="36"/>
      <w:szCs w:val="36"/>
    </w:rPr>
  </w:style>
  <w:style w:type="character" w:customStyle="1" w:styleId="28">
    <w:name w:val="NOI段标题 Char"/>
    <w:basedOn w:val="26"/>
    <w:link w:val="22"/>
    <w:uiPriority w:val="0"/>
    <w:rPr>
      <w:rFonts w:ascii="Arial" w:hAnsi="Arial" w:eastAsia="黑体"/>
      <w:b w:val="0"/>
      <w:kern w:val="2"/>
      <w:sz w:val="24"/>
      <w:szCs w:val="24"/>
    </w:rPr>
  </w:style>
  <w:style w:type="paragraph" w:customStyle="1" w:styleId="29">
    <w:name w:val="NOI样例数据"/>
    <w:basedOn w:val="1"/>
    <w:link w:val="32"/>
    <w:qFormat/>
    <w:uiPriority w:val="0"/>
    <w:pPr>
      <w:ind w:firstLine="480" w:firstLineChars="200"/>
    </w:pPr>
    <w:rPr>
      <w:rFonts w:ascii="Courier New" w:hAnsi="Courier New" w:cs="Courier New"/>
      <w:sz w:val="24"/>
      <w:szCs w:val="24"/>
    </w:rPr>
  </w:style>
  <w:style w:type="character" w:customStyle="1" w:styleId="30">
    <w:name w:val="NOI正文 Char"/>
    <w:basedOn w:val="10"/>
    <w:link w:val="23"/>
    <w:uiPriority w:val="0"/>
    <w:rPr>
      <w:kern w:val="2"/>
      <w:sz w:val="24"/>
      <w:szCs w:val="24"/>
    </w:rPr>
  </w:style>
  <w:style w:type="paragraph" w:customStyle="1" w:styleId="31">
    <w:name w:val="NOI强调1"/>
    <w:basedOn w:val="1"/>
    <w:link w:val="34"/>
    <w:qFormat/>
    <w:uiPriority w:val="0"/>
    <w:pPr>
      <w:ind w:firstLine="420"/>
    </w:pPr>
    <w:rPr>
      <w:sz w:val="24"/>
      <w:szCs w:val="24"/>
      <w:u w:val="single"/>
    </w:rPr>
  </w:style>
  <w:style w:type="character" w:customStyle="1" w:styleId="32">
    <w:name w:val="NOI样例数据 Char"/>
    <w:basedOn w:val="10"/>
    <w:link w:val="29"/>
    <w:uiPriority w:val="0"/>
    <w:rPr>
      <w:rFonts w:ascii="Courier New" w:hAnsi="Courier New" w:cs="Courier New"/>
      <w:kern w:val="2"/>
      <w:sz w:val="24"/>
      <w:szCs w:val="24"/>
    </w:rPr>
  </w:style>
  <w:style w:type="paragraph" w:customStyle="1" w:styleId="33">
    <w:name w:val="NOI强调2"/>
    <w:basedOn w:val="1"/>
    <w:link w:val="35"/>
    <w:qFormat/>
    <w:uiPriority w:val="0"/>
    <w:pPr>
      <w:ind w:firstLine="420"/>
    </w:pPr>
    <w:rPr>
      <w:b/>
      <w:i/>
      <w:sz w:val="24"/>
      <w:szCs w:val="24"/>
      <w:u w:val="single"/>
    </w:rPr>
  </w:style>
  <w:style w:type="character" w:customStyle="1" w:styleId="34">
    <w:name w:val="NOI强调1 Char"/>
    <w:basedOn w:val="10"/>
    <w:link w:val="31"/>
    <w:uiPriority w:val="0"/>
    <w:rPr>
      <w:kern w:val="2"/>
      <w:sz w:val="24"/>
      <w:szCs w:val="24"/>
      <w:u w:val="single"/>
    </w:rPr>
  </w:style>
  <w:style w:type="character" w:customStyle="1" w:styleId="35">
    <w:name w:val="NOI强调2 Char"/>
    <w:basedOn w:val="10"/>
    <w:link w:val="33"/>
    <w:uiPriority w:val="0"/>
    <w:rPr>
      <w:b/>
      <w:i/>
      <w:kern w:val="2"/>
      <w:sz w:val="24"/>
      <w:szCs w:val="24"/>
      <w:u w:val="single"/>
    </w:rPr>
  </w:style>
  <w:style w:type="character" w:customStyle="1" w:styleId="36">
    <w:name w:val="文档结构图 字符"/>
    <w:basedOn w:val="10"/>
    <w:link w:val="5"/>
    <w:uiPriority w:val="0"/>
    <w:rPr>
      <w:rFonts w:ascii="宋体"/>
      <w:kern w:val="2"/>
      <w:sz w:val="18"/>
      <w:szCs w:val="18"/>
    </w:rPr>
  </w:style>
  <w:style w:type="paragraph" w:customStyle="1" w:styleId="37">
    <w:name w:val="p1Name"/>
    <w:basedOn w:val="1"/>
    <w:link w:val="39"/>
    <w:qFormat/>
    <w:uiPriority w:val="0"/>
    <w:rPr>
      <w:sz w:val="24"/>
    </w:rPr>
  </w:style>
  <w:style w:type="paragraph" w:customStyle="1" w:styleId="38">
    <w:name w:val="p2Name"/>
    <w:basedOn w:val="1"/>
    <w:link w:val="41"/>
    <w:qFormat/>
    <w:uiPriority w:val="0"/>
    <w:rPr>
      <w:sz w:val="24"/>
    </w:rPr>
  </w:style>
  <w:style w:type="character" w:customStyle="1" w:styleId="39">
    <w:name w:val="p1Name Char"/>
    <w:basedOn w:val="10"/>
    <w:link w:val="37"/>
    <w:uiPriority w:val="0"/>
    <w:rPr>
      <w:kern w:val="2"/>
      <w:sz w:val="24"/>
    </w:rPr>
  </w:style>
  <w:style w:type="paragraph" w:customStyle="1" w:styleId="40">
    <w:name w:val="p3Name"/>
    <w:basedOn w:val="1"/>
    <w:link w:val="43"/>
    <w:qFormat/>
    <w:uiPriority w:val="0"/>
    <w:rPr>
      <w:sz w:val="24"/>
    </w:rPr>
  </w:style>
  <w:style w:type="character" w:customStyle="1" w:styleId="41">
    <w:name w:val="p2Name Char"/>
    <w:basedOn w:val="10"/>
    <w:link w:val="38"/>
    <w:qFormat/>
    <w:uiPriority w:val="0"/>
    <w:rPr>
      <w:kern w:val="2"/>
      <w:sz w:val="24"/>
    </w:rPr>
  </w:style>
  <w:style w:type="paragraph" w:customStyle="1" w:styleId="42">
    <w:name w:val="p1NameC"/>
    <w:basedOn w:val="1"/>
    <w:link w:val="45"/>
    <w:qFormat/>
    <w:uiPriority w:val="0"/>
    <w:rPr>
      <w:sz w:val="24"/>
    </w:rPr>
  </w:style>
  <w:style w:type="character" w:customStyle="1" w:styleId="43">
    <w:name w:val="p3Name Char"/>
    <w:basedOn w:val="10"/>
    <w:link w:val="40"/>
    <w:uiPriority w:val="0"/>
    <w:rPr>
      <w:kern w:val="2"/>
      <w:sz w:val="24"/>
    </w:rPr>
  </w:style>
  <w:style w:type="paragraph" w:customStyle="1" w:styleId="44">
    <w:name w:val="p2NameC"/>
    <w:basedOn w:val="1"/>
    <w:link w:val="47"/>
    <w:qFormat/>
    <w:uiPriority w:val="0"/>
    <w:rPr>
      <w:sz w:val="24"/>
    </w:rPr>
  </w:style>
  <w:style w:type="character" w:customStyle="1" w:styleId="45">
    <w:name w:val="p1NameC Char"/>
    <w:basedOn w:val="10"/>
    <w:link w:val="42"/>
    <w:uiPriority w:val="0"/>
    <w:rPr>
      <w:kern w:val="2"/>
      <w:sz w:val="24"/>
    </w:rPr>
  </w:style>
  <w:style w:type="paragraph" w:customStyle="1" w:styleId="46">
    <w:name w:val="p3NameC"/>
    <w:basedOn w:val="1"/>
    <w:link w:val="48"/>
    <w:qFormat/>
    <w:uiPriority w:val="0"/>
    <w:rPr>
      <w:sz w:val="24"/>
    </w:rPr>
  </w:style>
  <w:style w:type="character" w:customStyle="1" w:styleId="47">
    <w:name w:val="p2NameC Char"/>
    <w:basedOn w:val="10"/>
    <w:link w:val="44"/>
    <w:uiPriority w:val="0"/>
    <w:rPr>
      <w:kern w:val="2"/>
      <w:sz w:val="24"/>
    </w:rPr>
  </w:style>
  <w:style w:type="character" w:customStyle="1" w:styleId="48">
    <w:name w:val="p3NameC Char"/>
    <w:basedOn w:val="10"/>
    <w:link w:val="46"/>
    <w:uiPriority w:val="0"/>
    <w:rPr>
      <w:kern w:val="2"/>
      <w:sz w:val="24"/>
    </w:rPr>
  </w:style>
  <w:style w:type="character" w:styleId="49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011\Desktop\day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ABA02-5D31-4FCA-8BDB-5CF9FBC66D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day3.dotx</Template>
  <Pages>2</Pages>
  <Words>486</Words>
  <Characters>777</Characters>
  <Lines>25</Lines>
  <Paragraphs>7</Paragraphs>
  <TotalTime>1</TotalTime>
  <ScaleCrop>false</ScaleCrop>
  <LinksUpToDate>false</LinksUpToDate>
  <CharactersWithSpaces>814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2019-03-27T02:15:00Z</dcterms:created>
  <dc:creator>57011</dc:creator>
  <cp:lastModifiedBy>57011</cp:lastModifiedBy>
  <dcterms:modified xsi:type="dcterms:W3CDTF">2019-03-27T02:16:42Z</dcterms:modified>
  <dc:title>NOI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