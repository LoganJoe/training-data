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99" w:rsidRDefault="007A4B99">
      <w:pPr>
        <w:pStyle w:val="NOI4"/>
      </w:pPr>
      <w:fldSimple w:instr=" STYLEREF  p2NameC  \* MERGEFORMAT ">
        <w:r w:rsidR="00266419">
          <w:rPr>
            <w:rFonts w:hint="eastAsia"/>
          </w:rPr>
          <w:t>东非大裂谷</w:t>
        </w:r>
      </w:fldSimple>
      <w:r w:rsidR="00266419">
        <w:rPr>
          <w:rFonts w:hint="eastAsia"/>
          <w:color w:val="C00000"/>
        </w:rPr>
        <w:t xml:space="preserve">1s 512M  </w:t>
      </w:r>
      <w:r w:rsidR="00266419">
        <w:rPr>
          <w:color w:val="C00000"/>
        </w:rPr>
        <w:t>experience</w:t>
      </w:r>
      <w:r w:rsidR="00266419">
        <w:rPr>
          <w:rFonts w:hint="eastAsia"/>
          <w:color w:val="C00000"/>
        </w:rPr>
        <w:t>.cpp</w:t>
      </w:r>
    </w:p>
    <w:p w:rsidR="007A4B99" w:rsidRDefault="00266419">
      <w:pPr>
        <w:pStyle w:val="NOI5"/>
      </w:pPr>
      <w:r>
        <w:rPr>
          <w:rFonts w:hint="eastAsia"/>
        </w:rPr>
        <w:t>【</w:t>
      </w:r>
      <w:r>
        <w:t>问题描述】</w:t>
      </w:r>
      <w:bookmarkStart w:id="0" w:name="_GoBack"/>
      <w:bookmarkEnd w:id="0"/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X</w:t>
      </w:r>
      <w:r>
        <w:rPr>
          <w:rFonts w:hint="eastAsia"/>
        </w:rPr>
        <w:t>公司有着非常严格的等级制度，每个员工之间的关系形成了一个树状结构。员工从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标号，</w:t>
      </w:r>
      <w:r>
        <w:rPr>
          <w:rFonts w:hint="eastAsia"/>
        </w:rPr>
        <w:t>1</w:t>
      </w:r>
      <w:r>
        <w:rPr>
          <w:rFonts w:hint="eastAsia"/>
        </w:rPr>
        <w:t>号员工为公司的首席执行官，处于整棵树的顶端</w:t>
      </w:r>
      <w:r>
        <w:rPr>
          <w:rFonts w:hint="eastAsia"/>
        </w:rPr>
        <w:t>(</w:t>
      </w:r>
      <w:r>
        <w:rPr>
          <w:rFonts w:hint="eastAsia"/>
        </w:rPr>
        <w:t>树根</w:t>
      </w:r>
      <w:r>
        <w:t>)</w:t>
      </w:r>
      <w:r>
        <w:rPr>
          <w:rFonts w:hint="eastAsia"/>
        </w:rPr>
        <w:t>，其余员工编号与等级无关。公司里每一位员工都有一个非负经验值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现在公司有一些项目需要完成，管理层决定将整个公司分成几个小组：</w:t>
      </w:r>
    </w:p>
    <w:p w:rsidR="007A4B99" w:rsidRDefault="00266419">
      <w:pPr>
        <w:pStyle w:val="NOI6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每个小组至少含有一个员工，每个员工最多只属于一个组，且不存在没有分组的员工。</w:t>
      </w:r>
    </w:p>
    <w:p w:rsidR="007A4B99" w:rsidRDefault="00266419">
      <w:pPr>
        <w:pStyle w:val="NOI6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每个小组只能由在等级树上存在竖直链关系</w:t>
      </w:r>
      <w:r>
        <w:rPr>
          <w:rFonts w:hint="eastAsia"/>
        </w:rPr>
        <w:t>(</w:t>
      </w:r>
      <w:r>
        <w:rPr>
          <w:rFonts w:hint="eastAsia"/>
        </w:rPr>
        <w:t>依次互为直接领导</w:t>
      </w:r>
      <w:r>
        <w:rPr>
          <w:rFonts w:hint="eastAsia"/>
        </w:rPr>
        <w:t>/</w:t>
      </w:r>
      <w:r>
        <w:rPr>
          <w:rFonts w:hint="eastAsia"/>
        </w:rPr>
        <w:t>下属关系</w:t>
      </w:r>
      <w:r>
        <w:t>)</w:t>
      </w:r>
      <w:r>
        <w:rPr>
          <w:rFonts w:hint="eastAsia"/>
        </w:rPr>
        <w:t>的一系列员工组成。</w:t>
      </w:r>
    </w:p>
    <w:p w:rsidR="007A4B99" w:rsidRDefault="00266419">
      <w:pPr>
        <w:pStyle w:val="NOI6"/>
        <w:spacing w:after="156"/>
        <w:ind w:firstLineChars="0" w:firstLine="420"/>
      </w:pPr>
      <w:r>
        <w:rPr>
          <w:rFonts w:hint="eastAsia"/>
        </w:rPr>
        <w:t>管理层已经知道一组项目完成后可获得的经验值为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代表小组成员中经验值最高值，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表示小组成员中经验值最低值。现在希望所有项目完成后的经验值总和最大，请你求出员工小组的最优分配方案。</w:t>
      </w:r>
    </w:p>
    <w:p w:rsidR="007A4B99" w:rsidRDefault="00266419">
      <w:pPr>
        <w:pStyle w:val="NOI5"/>
      </w:pPr>
      <w:r>
        <w:rPr>
          <w:rFonts w:hint="eastAsia"/>
        </w:rPr>
        <w:t>【</w:t>
      </w:r>
      <w:r>
        <w:t>输入</w:t>
      </w:r>
      <w:r>
        <w:rPr>
          <w:rFonts w:hint="eastAsia"/>
        </w:rPr>
        <w:t>格式</w:t>
      </w:r>
      <w:r>
        <w:t>】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从</w:t>
      </w:r>
      <w:r>
        <w:t>文件</w:t>
      </w:r>
      <w:fldSimple w:instr=" STYLEREF  p2Name  \* MERGEFORMAT ">
        <w:r>
          <w:rPr>
            <w:b/>
            <w:i/>
          </w:rPr>
          <w:t>experience</w:t>
        </w:r>
      </w:fldSimple>
      <w:r>
        <w:rPr>
          <w:rFonts w:hint="eastAsia"/>
          <w:b/>
          <w:i/>
        </w:rPr>
        <w:t>.in</w:t>
      </w:r>
      <w:r>
        <w:rPr>
          <w:rFonts w:hint="eastAsia"/>
        </w:rPr>
        <w:t>中输入</w:t>
      </w:r>
      <w:r>
        <w:t>数据。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第一行一个正整数</w:t>
      </w:r>
      <w:r>
        <w:rPr>
          <w:rFonts w:hint="eastAsia"/>
        </w:rPr>
        <w:t>N</w:t>
      </w:r>
      <w:r>
        <w:rPr>
          <w:rFonts w:hint="eastAsia"/>
        </w:rPr>
        <w:t>表示公司的员工数量；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第二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个正整数，依次表示</w:t>
      </w:r>
      <w:r>
        <w:rPr>
          <w:rFonts w:hint="eastAsia"/>
        </w:rPr>
        <w:t>i</w:t>
      </w:r>
      <w:r>
        <w:rPr>
          <w:rFonts w:hint="eastAsia"/>
        </w:rPr>
        <w:t>号员工的经验值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;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接下来</w:t>
      </w:r>
      <w:r>
        <w:rPr>
          <w:rFonts w:hint="eastAsia"/>
        </w:rPr>
        <w:t>N</w:t>
      </w:r>
      <w:r>
        <w:t xml:space="preserve"> – 1</w:t>
      </w:r>
      <w:r>
        <w:rPr>
          <w:rFonts w:hint="eastAsia"/>
        </w:rPr>
        <w:t>行，每行包含两个整数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，表示</w:t>
      </w:r>
      <w:r>
        <w:rPr>
          <w:rFonts w:hint="eastAsia"/>
        </w:rPr>
        <w:t>v</w:t>
      </w:r>
      <w:r>
        <w:rPr>
          <w:rFonts w:hint="eastAsia"/>
        </w:rPr>
        <w:t>号员工是</w:t>
      </w:r>
      <w:r>
        <w:rPr>
          <w:rFonts w:hint="eastAsia"/>
        </w:rPr>
        <w:t>u</w:t>
      </w:r>
      <w:r>
        <w:rPr>
          <w:rFonts w:hint="eastAsia"/>
        </w:rPr>
        <w:t>号员工的直接下属。</w:t>
      </w:r>
    </w:p>
    <w:p w:rsidR="007A4B99" w:rsidRDefault="00266419">
      <w:pPr>
        <w:pStyle w:val="NOI5"/>
      </w:pPr>
      <w:r>
        <w:rPr>
          <w:rFonts w:hint="eastAsia"/>
        </w:rPr>
        <w:t>【</w:t>
      </w:r>
      <w:r>
        <w:t>输出格式】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输出到</w:t>
      </w:r>
      <w:r>
        <w:t>文件</w:t>
      </w:r>
      <w:fldSimple w:instr=" STYLEREF  p2Name  \* MERGEFORMAT ">
        <w:r>
          <w:rPr>
            <w:b/>
            <w:i/>
          </w:rPr>
          <w:t>experience</w:t>
        </w:r>
      </w:fldSimple>
      <w:r>
        <w:rPr>
          <w:rFonts w:hint="eastAsia"/>
          <w:b/>
          <w:i/>
        </w:rPr>
        <w:t>.out</w:t>
      </w:r>
      <w:r>
        <w:rPr>
          <w:rFonts w:hint="eastAsia"/>
        </w:rPr>
        <w:t>中</w:t>
      </w:r>
      <w:r>
        <w:t>。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一个整数，表示</w:t>
      </w:r>
      <w:r>
        <w:rPr>
          <w:rFonts w:hint="eastAsia"/>
        </w:rPr>
        <w:t>X</w:t>
      </w:r>
      <w:r>
        <w:rPr>
          <w:rFonts w:hint="eastAsia"/>
        </w:rPr>
        <w:t>公司获得最大的经验值总和。</w:t>
      </w:r>
    </w:p>
    <w:p w:rsidR="007A4B99" w:rsidRDefault="00266419">
      <w:pPr>
        <w:pStyle w:val="NOI5"/>
      </w:pPr>
      <w:r>
        <w:rPr>
          <w:rFonts w:hint="eastAsia"/>
        </w:rPr>
        <w:t>【</w:t>
      </w:r>
      <w:r>
        <w:t>样例输入】</w:t>
      </w:r>
    </w:p>
    <w:p w:rsidR="007A4B99" w:rsidRDefault="00266419">
      <w:pPr>
        <w:pStyle w:val="NOI7"/>
      </w:pPr>
      <w:r>
        <w:rPr>
          <w:rFonts w:hint="eastAsia"/>
        </w:rPr>
        <w:t>7</w:t>
      </w:r>
    </w:p>
    <w:p w:rsidR="007A4B99" w:rsidRDefault="00266419">
      <w:pPr>
        <w:pStyle w:val="NOI7"/>
      </w:pPr>
      <w:r>
        <w:rPr>
          <w:rFonts w:hint="eastAsia"/>
        </w:rPr>
        <w:t xml:space="preserve">5 </w:t>
      </w:r>
      <w:r>
        <w:rPr>
          <w:rFonts w:hint="eastAsia"/>
        </w:rPr>
        <w:t xml:space="preserve">5 </w:t>
      </w:r>
      <w:r>
        <w:rPr>
          <w:rFonts w:hint="eastAsia"/>
        </w:rPr>
        <w:t xml:space="preserve">3 </w:t>
      </w:r>
      <w:r>
        <w:rPr>
          <w:rFonts w:hint="eastAsia"/>
        </w:rPr>
        <w:t xml:space="preserve">6 </w:t>
      </w:r>
      <w:r>
        <w:rPr>
          <w:rFonts w:hint="eastAsia"/>
        </w:rPr>
        <w:t xml:space="preserve">2 </w:t>
      </w:r>
      <w:r>
        <w:rPr>
          <w:rFonts w:hint="eastAsia"/>
        </w:rPr>
        <w:t xml:space="preserve">3 </w:t>
      </w:r>
      <w:r>
        <w:rPr>
          <w:rFonts w:hint="eastAsia"/>
        </w:rPr>
        <w:t>3</w:t>
      </w:r>
    </w:p>
    <w:p w:rsidR="007A4B99" w:rsidRDefault="00266419">
      <w:pPr>
        <w:pStyle w:val="NOI7"/>
      </w:pPr>
      <w:r>
        <w:rPr>
          <w:rFonts w:hint="eastAsia"/>
        </w:rPr>
        <w:t xml:space="preserve">1 </w:t>
      </w:r>
      <w:r>
        <w:rPr>
          <w:rFonts w:hint="eastAsia"/>
        </w:rPr>
        <w:t>6</w:t>
      </w:r>
    </w:p>
    <w:p w:rsidR="007A4B99" w:rsidRDefault="00266419">
      <w:pPr>
        <w:pStyle w:val="NOI7"/>
      </w:pPr>
      <w:r>
        <w:rPr>
          <w:rFonts w:hint="eastAsia"/>
        </w:rPr>
        <w:t xml:space="preserve">5 </w:t>
      </w:r>
      <w:r>
        <w:rPr>
          <w:rFonts w:hint="eastAsia"/>
        </w:rPr>
        <w:t>3</w:t>
      </w:r>
    </w:p>
    <w:p w:rsidR="007A4B99" w:rsidRDefault="00266419">
      <w:pPr>
        <w:pStyle w:val="NOI7"/>
      </w:pPr>
      <w:r>
        <w:rPr>
          <w:rFonts w:hint="eastAsia"/>
        </w:rPr>
        <w:t xml:space="preserve">1 </w:t>
      </w:r>
      <w:r>
        <w:rPr>
          <w:rFonts w:hint="eastAsia"/>
        </w:rPr>
        <w:t>5</w:t>
      </w:r>
    </w:p>
    <w:p w:rsidR="007A4B99" w:rsidRDefault="00266419">
      <w:pPr>
        <w:pStyle w:val="NOI7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2</w:t>
      </w:r>
    </w:p>
    <w:p w:rsidR="007A4B99" w:rsidRDefault="00266419">
      <w:pPr>
        <w:pStyle w:val="NOI7"/>
      </w:pPr>
      <w:r>
        <w:rPr>
          <w:rFonts w:hint="eastAsia"/>
        </w:rPr>
        <w:t xml:space="preserve">2 </w:t>
      </w:r>
      <w:r>
        <w:rPr>
          <w:rFonts w:hint="eastAsia"/>
        </w:rPr>
        <w:t>4</w:t>
      </w:r>
    </w:p>
    <w:p w:rsidR="007A4B99" w:rsidRDefault="00266419">
      <w:pPr>
        <w:pStyle w:val="NOI7"/>
      </w:pPr>
      <w:r>
        <w:rPr>
          <w:rFonts w:hint="eastAsia"/>
        </w:rPr>
        <w:t xml:space="preserve">6 </w:t>
      </w:r>
      <w:r>
        <w:rPr>
          <w:rFonts w:hint="eastAsia"/>
        </w:rPr>
        <w:t>7</w:t>
      </w:r>
    </w:p>
    <w:p w:rsidR="007A4B99" w:rsidRDefault="00266419">
      <w:pPr>
        <w:pStyle w:val="NOI5"/>
      </w:pPr>
      <w:r>
        <w:rPr>
          <w:rFonts w:hint="eastAsia"/>
        </w:rPr>
        <w:t>【</w:t>
      </w:r>
      <w:r>
        <w:t>样例输出】</w:t>
      </w:r>
    </w:p>
    <w:p w:rsidR="007A4B99" w:rsidRDefault="00266419">
      <w:pPr>
        <w:pStyle w:val="NOI7"/>
      </w:pPr>
      <w:r>
        <w:rPr>
          <w:rFonts w:hint="eastAsia"/>
        </w:rPr>
        <w:t>6</w:t>
      </w:r>
    </w:p>
    <w:p w:rsidR="007A4B99" w:rsidRDefault="00266419">
      <w:pPr>
        <w:pStyle w:val="NOI5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2956560" cy="259842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【</w:t>
      </w:r>
      <w:r>
        <w:t>样例</w:t>
      </w:r>
      <w:r>
        <w:rPr>
          <w:rFonts w:hint="eastAsia"/>
        </w:rPr>
        <w:t>解释</w:t>
      </w:r>
      <w:r>
        <w:t>】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如图，最大化经验总和的一种可行分组是</w:t>
      </w:r>
      <w:r>
        <w:rPr>
          <w:rFonts w:hint="eastAsia"/>
        </w:rPr>
        <w:t>{</w:t>
      </w:r>
      <w:r>
        <w:t xml:space="preserve">1, 5, 3}, {6, 2, 4}, {7}. </w:t>
      </w:r>
    </w:p>
    <w:p w:rsidR="007A4B99" w:rsidRDefault="00266419">
      <w:pPr>
        <w:pStyle w:val="NOI5"/>
      </w:pPr>
      <w:r>
        <w:rPr>
          <w:rFonts w:hint="eastAsia"/>
        </w:rPr>
        <w:t>【</w:t>
      </w:r>
      <w:r>
        <w:t>数据规模与约定】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对于</w:t>
      </w:r>
      <w:r>
        <w:rPr>
          <w:rFonts w:hint="eastAsia"/>
        </w:rPr>
        <w:t>20%</w:t>
      </w:r>
      <w:r>
        <w:rPr>
          <w:rFonts w:hint="eastAsia"/>
        </w:rPr>
        <w:t>的数据，满足</w:t>
      </w:r>
      <w:r>
        <w:rPr>
          <w:rFonts w:hint="eastAsia"/>
        </w:rPr>
        <w:t xml:space="preserve">N </w:t>
      </w:r>
      <w:r>
        <w:rPr>
          <w:rFonts w:hint="eastAsia"/>
        </w:rPr>
        <w:t>≤</w:t>
      </w:r>
      <w:r>
        <w:rPr>
          <w:rFonts w:hint="eastAsia"/>
        </w:rPr>
        <w:t xml:space="preserve"> 20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对于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的数据，满足</w:t>
      </w:r>
      <w:r>
        <w:rPr>
          <w:rFonts w:hint="eastAsia"/>
        </w:rPr>
        <w:t xml:space="preserve">N </w:t>
      </w:r>
      <w:r>
        <w:rPr>
          <w:rFonts w:hint="eastAsia"/>
        </w:rPr>
        <w:t>≤</w:t>
      </w:r>
      <w:r>
        <w:rPr>
          <w:rFonts w:hint="eastAsia"/>
        </w:rPr>
        <w:t xml:space="preserve"> 5000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的数据，满足每一个员工至多有一名直属下属</w:t>
      </w:r>
    </w:p>
    <w:p w:rsidR="007A4B99" w:rsidRDefault="00266419">
      <w:pPr>
        <w:pStyle w:val="NOI6"/>
        <w:spacing w:after="156"/>
        <w:ind w:firstLine="480"/>
      </w:pPr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的数据，满足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100 000</w:t>
      </w:r>
      <w:r>
        <w:t xml:space="preserve">, 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</w:t>
      </w:r>
    </w:p>
    <w:p w:rsidR="007A4B99" w:rsidRDefault="007A4B99">
      <w:pPr>
        <w:pStyle w:val="NOI6"/>
        <w:spacing w:after="156"/>
        <w:ind w:firstLine="480"/>
      </w:pPr>
    </w:p>
    <w:sectPr w:rsidR="007A4B99" w:rsidSect="007A4B99"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B99" w:rsidRDefault="007A4B99" w:rsidP="007A4B99">
      <w:r>
        <w:separator/>
      </w:r>
    </w:p>
  </w:endnote>
  <w:endnote w:type="continuationSeparator" w:id="1">
    <w:p w:rsidR="007A4B99" w:rsidRDefault="007A4B99" w:rsidP="007A4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B99" w:rsidRDefault="00266419">
    <w:pPr>
      <w:pStyle w:val="a4"/>
      <w:jc w:val="center"/>
    </w:pPr>
    <w:r>
      <w:rPr>
        <w:rFonts w:hint="eastAsia"/>
      </w:rPr>
      <w:t>第</w:t>
    </w:r>
    <w:r w:rsidR="007A4B99">
      <w:rPr>
        <w:rStyle w:val="a7"/>
      </w:rPr>
      <w:fldChar w:fldCharType="begin"/>
    </w:r>
    <w:r>
      <w:rPr>
        <w:rStyle w:val="a7"/>
      </w:rPr>
      <w:instrText xml:space="preserve"> PAGE </w:instrText>
    </w:r>
    <w:r w:rsidR="007A4B99">
      <w:rPr>
        <w:rStyle w:val="a7"/>
      </w:rPr>
      <w:fldChar w:fldCharType="separate"/>
    </w:r>
    <w:r>
      <w:rPr>
        <w:rStyle w:val="a7"/>
        <w:noProof/>
      </w:rPr>
      <w:t>2</w:t>
    </w:r>
    <w:r w:rsidR="007A4B99">
      <w:rPr>
        <w:rStyle w:val="a7"/>
      </w:rPr>
      <w:fldChar w:fldCharType="end"/>
    </w:r>
    <w:r>
      <w:rPr>
        <w:rStyle w:val="a7"/>
        <w:rFonts w:hint="eastAsia"/>
      </w:rPr>
      <w:t>页　共</w:t>
    </w:r>
    <w:r w:rsidR="007A4B99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7A4B99">
      <w:rPr>
        <w:rStyle w:val="a7"/>
      </w:rPr>
      <w:fldChar w:fldCharType="separate"/>
    </w:r>
    <w:r>
      <w:rPr>
        <w:rStyle w:val="a7"/>
        <w:noProof/>
      </w:rPr>
      <w:t>2</w:t>
    </w:r>
    <w:r w:rsidR="007A4B99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B99" w:rsidRDefault="007A4B99" w:rsidP="007A4B99">
      <w:r>
        <w:separator/>
      </w:r>
    </w:p>
  </w:footnote>
  <w:footnote w:type="continuationSeparator" w:id="1">
    <w:p w:rsidR="007A4B99" w:rsidRDefault="007A4B99" w:rsidP="007A4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B99" w:rsidRDefault="007A4B99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651D"/>
    <w:multiLevelType w:val="multilevel"/>
    <w:tmpl w:val="15CF651D"/>
    <w:lvl w:ilvl="0">
      <w:start w:val="1"/>
      <w:numFmt w:val="bullet"/>
      <w:lvlText w:val="·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41155CE"/>
    <w:rsid w:val="00003602"/>
    <w:rsid w:val="00004EBC"/>
    <w:rsid w:val="00005B9A"/>
    <w:rsid w:val="00007177"/>
    <w:rsid w:val="00027D69"/>
    <w:rsid w:val="000353D8"/>
    <w:rsid w:val="00047721"/>
    <w:rsid w:val="00077300"/>
    <w:rsid w:val="00083EEB"/>
    <w:rsid w:val="00086D6B"/>
    <w:rsid w:val="00095134"/>
    <w:rsid w:val="000A1DB3"/>
    <w:rsid w:val="000B444E"/>
    <w:rsid w:val="000B5213"/>
    <w:rsid w:val="000B7EAA"/>
    <w:rsid w:val="000C3754"/>
    <w:rsid w:val="000C40BA"/>
    <w:rsid w:val="000D4E16"/>
    <w:rsid w:val="000D6F1B"/>
    <w:rsid w:val="000F32AF"/>
    <w:rsid w:val="001004FF"/>
    <w:rsid w:val="0010163A"/>
    <w:rsid w:val="001132C2"/>
    <w:rsid w:val="001178AF"/>
    <w:rsid w:val="0014266F"/>
    <w:rsid w:val="001428EA"/>
    <w:rsid w:val="001519B4"/>
    <w:rsid w:val="001561B5"/>
    <w:rsid w:val="00160DA4"/>
    <w:rsid w:val="00175BD9"/>
    <w:rsid w:val="00180A45"/>
    <w:rsid w:val="00187394"/>
    <w:rsid w:val="00194D35"/>
    <w:rsid w:val="001A5BD4"/>
    <w:rsid w:val="001A7E5E"/>
    <w:rsid w:val="001B0FEC"/>
    <w:rsid w:val="001B5961"/>
    <w:rsid w:val="001B7385"/>
    <w:rsid w:val="001D0D08"/>
    <w:rsid w:val="001E215C"/>
    <w:rsid w:val="001E4B9B"/>
    <w:rsid w:val="001E6C7A"/>
    <w:rsid w:val="001F0FC8"/>
    <w:rsid w:val="001F7DE9"/>
    <w:rsid w:val="00204D7D"/>
    <w:rsid w:val="00205216"/>
    <w:rsid w:val="00214E9C"/>
    <w:rsid w:val="002272FC"/>
    <w:rsid w:val="00234BB0"/>
    <w:rsid w:val="002520F3"/>
    <w:rsid w:val="00264464"/>
    <w:rsid w:val="00266419"/>
    <w:rsid w:val="00282BF5"/>
    <w:rsid w:val="00283DF3"/>
    <w:rsid w:val="002973C9"/>
    <w:rsid w:val="002C2E8B"/>
    <w:rsid w:val="002C37EE"/>
    <w:rsid w:val="002D5D44"/>
    <w:rsid w:val="002E0234"/>
    <w:rsid w:val="002E76A1"/>
    <w:rsid w:val="002F28F3"/>
    <w:rsid w:val="00313BEC"/>
    <w:rsid w:val="0031409C"/>
    <w:rsid w:val="00323F73"/>
    <w:rsid w:val="003376A9"/>
    <w:rsid w:val="00340F0D"/>
    <w:rsid w:val="003448E7"/>
    <w:rsid w:val="00351F8D"/>
    <w:rsid w:val="003620E3"/>
    <w:rsid w:val="00367179"/>
    <w:rsid w:val="00372517"/>
    <w:rsid w:val="00377434"/>
    <w:rsid w:val="003846EF"/>
    <w:rsid w:val="00390EDF"/>
    <w:rsid w:val="00393EC5"/>
    <w:rsid w:val="003A7677"/>
    <w:rsid w:val="003C321A"/>
    <w:rsid w:val="003C4D1D"/>
    <w:rsid w:val="003D218A"/>
    <w:rsid w:val="003E1DE8"/>
    <w:rsid w:val="004063DF"/>
    <w:rsid w:val="00406D6B"/>
    <w:rsid w:val="004110EC"/>
    <w:rsid w:val="004224B8"/>
    <w:rsid w:val="00431A51"/>
    <w:rsid w:val="0043224F"/>
    <w:rsid w:val="00434A48"/>
    <w:rsid w:val="00472563"/>
    <w:rsid w:val="00476268"/>
    <w:rsid w:val="004830E3"/>
    <w:rsid w:val="004832F4"/>
    <w:rsid w:val="00487221"/>
    <w:rsid w:val="0049168A"/>
    <w:rsid w:val="00497410"/>
    <w:rsid w:val="004A19DB"/>
    <w:rsid w:val="004A1CA1"/>
    <w:rsid w:val="004A2114"/>
    <w:rsid w:val="004A56DF"/>
    <w:rsid w:val="004B25F5"/>
    <w:rsid w:val="004B37B1"/>
    <w:rsid w:val="004B5CB6"/>
    <w:rsid w:val="004D3146"/>
    <w:rsid w:val="004D5A2A"/>
    <w:rsid w:val="004D5F25"/>
    <w:rsid w:val="004D610A"/>
    <w:rsid w:val="004E2489"/>
    <w:rsid w:val="004E6C64"/>
    <w:rsid w:val="004E7003"/>
    <w:rsid w:val="004E7508"/>
    <w:rsid w:val="004F3298"/>
    <w:rsid w:val="004F3338"/>
    <w:rsid w:val="004F3819"/>
    <w:rsid w:val="004F48C6"/>
    <w:rsid w:val="004F7B9E"/>
    <w:rsid w:val="00501314"/>
    <w:rsid w:val="00510E1C"/>
    <w:rsid w:val="00511D5A"/>
    <w:rsid w:val="00520D5A"/>
    <w:rsid w:val="00523C5A"/>
    <w:rsid w:val="005330C1"/>
    <w:rsid w:val="005335B1"/>
    <w:rsid w:val="00540B27"/>
    <w:rsid w:val="00544D22"/>
    <w:rsid w:val="00551282"/>
    <w:rsid w:val="0055190E"/>
    <w:rsid w:val="00564A5B"/>
    <w:rsid w:val="00566808"/>
    <w:rsid w:val="00572AAB"/>
    <w:rsid w:val="00576669"/>
    <w:rsid w:val="00576DAD"/>
    <w:rsid w:val="00577211"/>
    <w:rsid w:val="0058068E"/>
    <w:rsid w:val="005874C7"/>
    <w:rsid w:val="00592E8A"/>
    <w:rsid w:val="00597075"/>
    <w:rsid w:val="005A13E8"/>
    <w:rsid w:val="005C2ABD"/>
    <w:rsid w:val="005C7650"/>
    <w:rsid w:val="005D0C7A"/>
    <w:rsid w:val="005D29DA"/>
    <w:rsid w:val="005E48B3"/>
    <w:rsid w:val="005E6E7D"/>
    <w:rsid w:val="005F4D06"/>
    <w:rsid w:val="006019D6"/>
    <w:rsid w:val="00605E41"/>
    <w:rsid w:val="00607D28"/>
    <w:rsid w:val="0061104E"/>
    <w:rsid w:val="0061296A"/>
    <w:rsid w:val="00614093"/>
    <w:rsid w:val="00620460"/>
    <w:rsid w:val="00621300"/>
    <w:rsid w:val="006215C7"/>
    <w:rsid w:val="00636F7A"/>
    <w:rsid w:val="006441B6"/>
    <w:rsid w:val="00652F09"/>
    <w:rsid w:val="00655C2A"/>
    <w:rsid w:val="00661B43"/>
    <w:rsid w:val="006643A0"/>
    <w:rsid w:val="006666EF"/>
    <w:rsid w:val="00672E2D"/>
    <w:rsid w:val="00687102"/>
    <w:rsid w:val="006905D3"/>
    <w:rsid w:val="00695D45"/>
    <w:rsid w:val="006A22CF"/>
    <w:rsid w:val="006B0156"/>
    <w:rsid w:val="006B3593"/>
    <w:rsid w:val="006B53E9"/>
    <w:rsid w:val="006C2F06"/>
    <w:rsid w:val="006C4060"/>
    <w:rsid w:val="006E047E"/>
    <w:rsid w:val="006E4979"/>
    <w:rsid w:val="006F0B51"/>
    <w:rsid w:val="006F358E"/>
    <w:rsid w:val="007006FB"/>
    <w:rsid w:val="007007D2"/>
    <w:rsid w:val="0070186C"/>
    <w:rsid w:val="00704167"/>
    <w:rsid w:val="0072014F"/>
    <w:rsid w:val="007246F9"/>
    <w:rsid w:val="007308FE"/>
    <w:rsid w:val="007346C6"/>
    <w:rsid w:val="00735040"/>
    <w:rsid w:val="00741FEF"/>
    <w:rsid w:val="00751850"/>
    <w:rsid w:val="0075778A"/>
    <w:rsid w:val="00760940"/>
    <w:rsid w:val="00765DD7"/>
    <w:rsid w:val="00781755"/>
    <w:rsid w:val="0078432D"/>
    <w:rsid w:val="007937ED"/>
    <w:rsid w:val="00797BCC"/>
    <w:rsid w:val="007A4B99"/>
    <w:rsid w:val="007A5C6A"/>
    <w:rsid w:val="007B60FB"/>
    <w:rsid w:val="007C0021"/>
    <w:rsid w:val="007C204A"/>
    <w:rsid w:val="00812CAA"/>
    <w:rsid w:val="00827539"/>
    <w:rsid w:val="00836317"/>
    <w:rsid w:val="00844346"/>
    <w:rsid w:val="0085545D"/>
    <w:rsid w:val="00862AF1"/>
    <w:rsid w:val="00863EFE"/>
    <w:rsid w:val="00874899"/>
    <w:rsid w:val="0088046B"/>
    <w:rsid w:val="00884F63"/>
    <w:rsid w:val="00890926"/>
    <w:rsid w:val="008978FB"/>
    <w:rsid w:val="008A34C0"/>
    <w:rsid w:val="008B0D81"/>
    <w:rsid w:val="008C2BAE"/>
    <w:rsid w:val="008C71F9"/>
    <w:rsid w:val="008D3B32"/>
    <w:rsid w:val="008E10A6"/>
    <w:rsid w:val="008E37D7"/>
    <w:rsid w:val="008E6EF8"/>
    <w:rsid w:val="0090057B"/>
    <w:rsid w:val="0091443F"/>
    <w:rsid w:val="0092022E"/>
    <w:rsid w:val="00925D81"/>
    <w:rsid w:val="00930361"/>
    <w:rsid w:val="00930C77"/>
    <w:rsid w:val="00933B1C"/>
    <w:rsid w:val="00944D51"/>
    <w:rsid w:val="0096230E"/>
    <w:rsid w:val="00962C1E"/>
    <w:rsid w:val="00967D5D"/>
    <w:rsid w:val="00973AAF"/>
    <w:rsid w:val="00973BBA"/>
    <w:rsid w:val="00973C65"/>
    <w:rsid w:val="00987C11"/>
    <w:rsid w:val="009D3487"/>
    <w:rsid w:val="009E5569"/>
    <w:rsid w:val="009E69C3"/>
    <w:rsid w:val="00A03A5A"/>
    <w:rsid w:val="00A0471F"/>
    <w:rsid w:val="00A132E0"/>
    <w:rsid w:val="00A2122D"/>
    <w:rsid w:val="00A4200A"/>
    <w:rsid w:val="00A47CE0"/>
    <w:rsid w:val="00A5538D"/>
    <w:rsid w:val="00A5706C"/>
    <w:rsid w:val="00A66B58"/>
    <w:rsid w:val="00A67B35"/>
    <w:rsid w:val="00A75787"/>
    <w:rsid w:val="00A760F4"/>
    <w:rsid w:val="00A763E4"/>
    <w:rsid w:val="00A83594"/>
    <w:rsid w:val="00A871C5"/>
    <w:rsid w:val="00A87218"/>
    <w:rsid w:val="00A90D3D"/>
    <w:rsid w:val="00A95376"/>
    <w:rsid w:val="00AA10E6"/>
    <w:rsid w:val="00AA19F7"/>
    <w:rsid w:val="00AA7304"/>
    <w:rsid w:val="00AB406E"/>
    <w:rsid w:val="00AB45E1"/>
    <w:rsid w:val="00AC3C75"/>
    <w:rsid w:val="00AD148E"/>
    <w:rsid w:val="00AD79D6"/>
    <w:rsid w:val="00AE0032"/>
    <w:rsid w:val="00AE1861"/>
    <w:rsid w:val="00AE3372"/>
    <w:rsid w:val="00AF004D"/>
    <w:rsid w:val="00AF4191"/>
    <w:rsid w:val="00AF6FD2"/>
    <w:rsid w:val="00B001D4"/>
    <w:rsid w:val="00B0036D"/>
    <w:rsid w:val="00B01A80"/>
    <w:rsid w:val="00B01D3C"/>
    <w:rsid w:val="00B03B3B"/>
    <w:rsid w:val="00B04B87"/>
    <w:rsid w:val="00B1520F"/>
    <w:rsid w:val="00B229D5"/>
    <w:rsid w:val="00B273DC"/>
    <w:rsid w:val="00B43D38"/>
    <w:rsid w:val="00B46057"/>
    <w:rsid w:val="00B47AD2"/>
    <w:rsid w:val="00B54EFF"/>
    <w:rsid w:val="00B62CE7"/>
    <w:rsid w:val="00B911EC"/>
    <w:rsid w:val="00BA306D"/>
    <w:rsid w:val="00BA73D9"/>
    <w:rsid w:val="00BC0801"/>
    <w:rsid w:val="00BC7402"/>
    <w:rsid w:val="00BD0483"/>
    <w:rsid w:val="00BD0737"/>
    <w:rsid w:val="00BE3BF6"/>
    <w:rsid w:val="00BE52FC"/>
    <w:rsid w:val="00BF00AD"/>
    <w:rsid w:val="00C01929"/>
    <w:rsid w:val="00C03283"/>
    <w:rsid w:val="00C11CBE"/>
    <w:rsid w:val="00C15D5F"/>
    <w:rsid w:val="00C210E1"/>
    <w:rsid w:val="00C22C9F"/>
    <w:rsid w:val="00C441C0"/>
    <w:rsid w:val="00C4623E"/>
    <w:rsid w:val="00C50E87"/>
    <w:rsid w:val="00C5107C"/>
    <w:rsid w:val="00C535CD"/>
    <w:rsid w:val="00C61670"/>
    <w:rsid w:val="00C675E8"/>
    <w:rsid w:val="00C74FA6"/>
    <w:rsid w:val="00C82504"/>
    <w:rsid w:val="00C8690A"/>
    <w:rsid w:val="00C934F4"/>
    <w:rsid w:val="00C95485"/>
    <w:rsid w:val="00CA5749"/>
    <w:rsid w:val="00CB202B"/>
    <w:rsid w:val="00CB4E64"/>
    <w:rsid w:val="00CC053A"/>
    <w:rsid w:val="00CC06CC"/>
    <w:rsid w:val="00CC10F4"/>
    <w:rsid w:val="00CD38DC"/>
    <w:rsid w:val="00CE0FD4"/>
    <w:rsid w:val="00CF1B9C"/>
    <w:rsid w:val="00CF49E1"/>
    <w:rsid w:val="00D046DE"/>
    <w:rsid w:val="00D23044"/>
    <w:rsid w:val="00D30D13"/>
    <w:rsid w:val="00D32FAF"/>
    <w:rsid w:val="00D518DE"/>
    <w:rsid w:val="00D53806"/>
    <w:rsid w:val="00D61EEB"/>
    <w:rsid w:val="00D63472"/>
    <w:rsid w:val="00D80140"/>
    <w:rsid w:val="00D823B2"/>
    <w:rsid w:val="00D87072"/>
    <w:rsid w:val="00D91C31"/>
    <w:rsid w:val="00D94CDA"/>
    <w:rsid w:val="00D9511B"/>
    <w:rsid w:val="00D959F2"/>
    <w:rsid w:val="00DA25D2"/>
    <w:rsid w:val="00DA5415"/>
    <w:rsid w:val="00DA57E4"/>
    <w:rsid w:val="00DA6064"/>
    <w:rsid w:val="00DB25BE"/>
    <w:rsid w:val="00DB4E77"/>
    <w:rsid w:val="00DD1612"/>
    <w:rsid w:val="00DE0299"/>
    <w:rsid w:val="00DE0C40"/>
    <w:rsid w:val="00DE6F4B"/>
    <w:rsid w:val="00DF2227"/>
    <w:rsid w:val="00DF5A9B"/>
    <w:rsid w:val="00E02597"/>
    <w:rsid w:val="00E062E5"/>
    <w:rsid w:val="00E1339A"/>
    <w:rsid w:val="00E2221B"/>
    <w:rsid w:val="00E24897"/>
    <w:rsid w:val="00E3014E"/>
    <w:rsid w:val="00E37C7E"/>
    <w:rsid w:val="00E54D76"/>
    <w:rsid w:val="00E64AF9"/>
    <w:rsid w:val="00E679B0"/>
    <w:rsid w:val="00E75BB9"/>
    <w:rsid w:val="00E84366"/>
    <w:rsid w:val="00E85204"/>
    <w:rsid w:val="00E914BA"/>
    <w:rsid w:val="00E93BAA"/>
    <w:rsid w:val="00E97714"/>
    <w:rsid w:val="00EA1343"/>
    <w:rsid w:val="00EB209D"/>
    <w:rsid w:val="00EC7122"/>
    <w:rsid w:val="00ED49EB"/>
    <w:rsid w:val="00EE14FB"/>
    <w:rsid w:val="00EE6BF9"/>
    <w:rsid w:val="00EF7572"/>
    <w:rsid w:val="00F0063E"/>
    <w:rsid w:val="00F035AC"/>
    <w:rsid w:val="00F07CCD"/>
    <w:rsid w:val="00F103CC"/>
    <w:rsid w:val="00F24951"/>
    <w:rsid w:val="00F24CBD"/>
    <w:rsid w:val="00F2654C"/>
    <w:rsid w:val="00F363D7"/>
    <w:rsid w:val="00F4012D"/>
    <w:rsid w:val="00F43141"/>
    <w:rsid w:val="00F51A7F"/>
    <w:rsid w:val="00F662DB"/>
    <w:rsid w:val="00F67FFC"/>
    <w:rsid w:val="00F73B88"/>
    <w:rsid w:val="00F740DD"/>
    <w:rsid w:val="00F8177C"/>
    <w:rsid w:val="00FA1ACE"/>
    <w:rsid w:val="00FA23ED"/>
    <w:rsid w:val="00FA5E8E"/>
    <w:rsid w:val="00FC5E4F"/>
    <w:rsid w:val="00FC6107"/>
    <w:rsid w:val="00FD2BBF"/>
    <w:rsid w:val="00FD7E07"/>
    <w:rsid w:val="00FE7FB8"/>
    <w:rsid w:val="00FF2F51"/>
    <w:rsid w:val="00FF458E"/>
    <w:rsid w:val="64115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 w:qFormat="1"/>
    <w:lsdException w:name="caption" w:qFormat="1"/>
    <w:lsdException w:name="page number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B9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7A4B99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Char"/>
    <w:qFormat/>
    <w:rsid w:val="007A4B9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A4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7A4B99"/>
    <w:rPr>
      <w:rFonts w:ascii="宋体"/>
      <w:sz w:val="18"/>
      <w:szCs w:val="18"/>
    </w:rPr>
  </w:style>
  <w:style w:type="paragraph" w:styleId="a4">
    <w:name w:val="footer"/>
    <w:basedOn w:val="a"/>
    <w:qFormat/>
    <w:rsid w:val="007A4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7A4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7A4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7A4B99"/>
  </w:style>
  <w:style w:type="character" w:customStyle="1" w:styleId="grame">
    <w:name w:val="grame"/>
    <w:basedOn w:val="a0"/>
    <w:rsid w:val="007A4B99"/>
  </w:style>
  <w:style w:type="paragraph" w:customStyle="1" w:styleId="NOI">
    <w:name w:val="NOI中文标题"/>
    <w:basedOn w:val="a"/>
    <w:next w:val="NOI0"/>
    <w:link w:val="NOIChar"/>
    <w:qFormat/>
    <w:rsid w:val="007A4B99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7A4B99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paragraph" w:customStyle="1" w:styleId="NOI1">
    <w:name w:val="NOI副标题"/>
    <w:basedOn w:val="a"/>
    <w:link w:val="NOIChar1"/>
    <w:qFormat/>
    <w:rsid w:val="007A4B99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">
    <w:name w:val="NOI中文标题 Char"/>
    <w:basedOn w:val="a0"/>
    <w:link w:val="NOI"/>
    <w:rsid w:val="007A4B99"/>
    <w:rPr>
      <w:rFonts w:asciiTheme="majorHAnsi" w:eastAsiaTheme="majorEastAsia"/>
      <w:kern w:val="2"/>
      <w:sz w:val="52"/>
    </w:rPr>
  </w:style>
  <w:style w:type="character" w:customStyle="1" w:styleId="NOIChar0">
    <w:name w:val="NOI英文标题 Char"/>
    <w:basedOn w:val="a0"/>
    <w:link w:val="NOI0"/>
    <w:rsid w:val="007A4B99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7A4B99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7A4B99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7A4B99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4">
    <w:name w:val="NOI试题标题"/>
    <w:basedOn w:val="2"/>
    <w:next w:val="NOI5"/>
    <w:link w:val="NOIChar4"/>
    <w:qFormat/>
    <w:rsid w:val="007A4B99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NOI5">
    <w:name w:val="NOI段标题"/>
    <w:basedOn w:val="2"/>
    <w:next w:val="NOI6"/>
    <w:link w:val="NOIChar5"/>
    <w:qFormat/>
    <w:rsid w:val="007A4B99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NOI6">
    <w:name w:val="NOI正文"/>
    <w:basedOn w:val="a"/>
    <w:link w:val="NOIChar6"/>
    <w:qFormat/>
    <w:rsid w:val="007A4B99"/>
    <w:pPr>
      <w:spacing w:afterLines="50" w:line="288" w:lineRule="auto"/>
      <w:ind w:firstLineChars="200" w:firstLine="200"/>
    </w:pPr>
    <w:rPr>
      <w:sz w:val="24"/>
      <w:szCs w:val="24"/>
    </w:rPr>
  </w:style>
  <w:style w:type="character" w:customStyle="1" w:styleId="NOIChar2">
    <w:name w:val="NOI比赛时间 Char"/>
    <w:basedOn w:val="a0"/>
    <w:link w:val="NOI2"/>
    <w:qFormat/>
    <w:rsid w:val="007A4B99"/>
    <w:rPr>
      <w:rFonts w:ascii="黑体" w:eastAsia="黑体"/>
      <w:b/>
      <w:kern w:val="2"/>
      <w:sz w:val="32"/>
    </w:rPr>
  </w:style>
  <w:style w:type="character" w:customStyle="1" w:styleId="NOIChar3">
    <w:name w:val="NOI编译选项 Char"/>
    <w:basedOn w:val="a0"/>
    <w:link w:val="NOI3"/>
    <w:rsid w:val="007A4B99"/>
    <w:rPr>
      <w:rFonts w:ascii="黑体" w:eastAsia="黑体"/>
      <w:b/>
      <w:kern w:val="2"/>
      <w:sz w:val="28"/>
      <w:szCs w:val="28"/>
    </w:rPr>
  </w:style>
  <w:style w:type="character" w:customStyle="1" w:styleId="2Char">
    <w:name w:val="标题 2 Char"/>
    <w:basedOn w:val="a0"/>
    <w:link w:val="2"/>
    <w:qFormat/>
    <w:rsid w:val="007A4B99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Char"/>
    <w:link w:val="NOI4"/>
    <w:qFormat/>
    <w:rsid w:val="007A4B99"/>
    <w:rPr>
      <w:rFonts w:ascii="Arial" w:eastAsia="黑体" w:hAnsi="Arial"/>
      <w:kern w:val="2"/>
      <w:sz w:val="36"/>
      <w:szCs w:val="36"/>
    </w:rPr>
  </w:style>
  <w:style w:type="character" w:customStyle="1" w:styleId="NOIChar5">
    <w:name w:val="NOI段标题 Char"/>
    <w:basedOn w:val="2Char"/>
    <w:link w:val="NOI5"/>
    <w:rsid w:val="007A4B99"/>
    <w:rPr>
      <w:rFonts w:ascii="Arial" w:eastAsia="黑体" w:hAnsi="Arial"/>
      <w:b w:val="0"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7A4B9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7A4B9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7A4B9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7A4B9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7A4B9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qFormat/>
    <w:rsid w:val="007A4B9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7A4B99"/>
    <w:rPr>
      <w:b/>
      <w:i/>
      <w:kern w:val="2"/>
      <w:sz w:val="24"/>
      <w:szCs w:val="24"/>
      <w:u w:val="single"/>
    </w:rPr>
  </w:style>
  <w:style w:type="character" w:customStyle="1" w:styleId="Char">
    <w:name w:val="文档结构图 Char"/>
    <w:basedOn w:val="a0"/>
    <w:link w:val="a3"/>
    <w:qFormat/>
    <w:rsid w:val="007A4B99"/>
    <w:rPr>
      <w:rFonts w:ascii="宋体"/>
      <w:kern w:val="2"/>
      <w:sz w:val="18"/>
      <w:szCs w:val="18"/>
    </w:rPr>
  </w:style>
  <w:style w:type="paragraph" w:customStyle="1" w:styleId="p1Name">
    <w:name w:val="p1Name"/>
    <w:basedOn w:val="a"/>
    <w:link w:val="p1NameChar"/>
    <w:qFormat/>
    <w:rsid w:val="007A4B99"/>
    <w:rPr>
      <w:sz w:val="24"/>
    </w:rPr>
  </w:style>
  <w:style w:type="paragraph" w:customStyle="1" w:styleId="p2Name">
    <w:name w:val="p2Name"/>
    <w:basedOn w:val="a"/>
    <w:link w:val="p2NameChar"/>
    <w:qFormat/>
    <w:rsid w:val="007A4B99"/>
    <w:rPr>
      <w:sz w:val="24"/>
    </w:rPr>
  </w:style>
  <w:style w:type="character" w:customStyle="1" w:styleId="p1NameChar">
    <w:name w:val="p1Name Char"/>
    <w:basedOn w:val="a0"/>
    <w:link w:val="p1Name"/>
    <w:rsid w:val="007A4B99"/>
    <w:rPr>
      <w:kern w:val="2"/>
      <w:sz w:val="24"/>
    </w:rPr>
  </w:style>
  <w:style w:type="paragraph" w:customStyle="1" w:styleId="p3Name">
    <w:name w:val="p3Name"/>
    <w:basedOn w:val="a"/>
    <w:link w:val="p3NameChar"/>
    <w:qFormat/>
    <w:rsid w:val="007A4B99"/>
    <w:rPr>
      <w:sz w:val="24"/>
    </w:rPr>
  </w:style>
  <w:style w:type="character" w:customStyle="1" w:styleId="p2NameChar">
    <w:name w:val="p2Name Char"/>
    <w:basedOn w:val="a0"/>
    <w:link w:val="p2Name"/>
    <w:rsid w:val="007A4B99"/>
    <w:rPr>
      <w:kern w:val="2"/>
      <w:sz w:val="24"/>
    </w:rPr>
  </w:style>
  <w:style w:type="paragraph" w:customStyle="1" w:styleId="p1NameC">
    <w:name w:val="p1NameC"/>
    <w:basedOn w:val="a"/>
    <w:link w:val="p1NameCChar"/>
    <w:qFormat/>
    <w:rsid w:val="007A4B99"/>
    <w:rPr>
      <w:sz w:val="24"/>
    </w:rPr>
  </w:style>
  <w:style w:type="character" w:customStyle="1" w:styleId="p3NameChar">
    <w:name w:val="p3Name Char"/>
    <w:basedOn w:val="a0"/>
    <w:link w:val="p3Name"/>
    <w:qFormat/>
    <w:rsid w:val="007A4B99"/>
    <w:rPr>
      <w:kern w:val="2"/>
      <w:sz w:val="24"/>
    </w:rPr>
  </w:style>
  <w:style w:type="paragraph" w:customStyle="1" w:styleId="p2NameC">
    <w:name w:val="p2NameC"/>
    <w:basedOn w:val="a"/>
    <w:link w:val="p2NameCChar"/>
    <w:qFormat/>
    <w:rsid w:val="007A4B99"/>
    <w:rPr>
      <w:sz w:val="24"/>
    </w:rPr>
  </w:style>
  <w:style w:type="character" w:customStyle="1" w:styleId="p1NameCChar">
    <w:name w:val="p1NameC Char"/>
    <w:basedOn w:val="a0"/>
    <w:link w:val="p1NameC"/>
    <w:qFormat/>
    <w:rsid w:val="007A4B99"/>
    <w:rPr>
      <w:kern w:val="2"/>
      <w:sz w:val="24"/>
    </w:rPr>
  </w:style>
  <w:style w:type="paragraph" w:customStyle="1" w:styleId="p3NameC">
    <w:name w:val="p3NameC"/>
    <w:basedOn w:val="a"/>
    <w:link w:val="p3NameCChar"/>
    <w:qFormat/>
    <w:rsid w:val="007A4B99"/>
    <w:rPr>
      <w:sz w:val="24"/>
    </w:rPr>
  </w:style>
  <w:style w:type="character" w:customStyle="1" w:styleId="p2NameCChar">
    <w:name w:val="p2NameC Char"/>
    <w:basedOn w:val="a0"/>
    <w:link w:val="p2NameC"/>
    <w:rsid w:val="007A4B99"/>
    <w:rPr>
      <w:kern w:val="2"/>
      <w:sz w:val="24"/>
    </w:rPr>
  </w:style>
  <w:style w:type="character" w:customStyle="1" w:styleId="p3NameCChar">
    <w:name w:val="p3NameC Char"/>
    <w:basedOn w:val="a0"/>
    <w:link w:val="p3NameC"/>
    <w:rsid w:val="007A4B99"/>
    <w:rPr>
      <w:kern w:val="2"/>
      <w:sz w:val="24"/>
    </w:rPr>
  </w:style>
  <w:style w:type="character" w:styleId="a8">
    <w:name w:val="Placeholder Text"/>
    <w:basedOn w:val="a0"/>
    <w:uiPriority w:val="99"/>
    <w:semiHidden/>
    <w:rsid w:val="007A4B99"/>
    <w:rPr>
      <w:color w:val="808080"/>
    </w:rPr>
  </w:style>
  <w:style w:type="paragraph" w:styleId="a9">
    <w:name w:val="Balloon Text"/>
    <w:basedOn w:val="a"/>
    <w:link w:val="Char0"/>
    <w:semiHidden/>
    <w:unhideWhenUsed/>
    <w:rsid w:val="00266419"/>
    <w:rPr>
      <w:sz w:val="18"/>
      <w:szCs w:val="18"/>
    </w:rPr>
  </w:style>
  <w:style w:type="character" w:customStyle="1" w:styleId="Char0">
    <w:name w:val="批注框文本 Char"/>
    <w:basedOn w:val="a0"/>
    <w:link w:val="a9"/>
    <w:semiHidden/>
    <w:rsid w:val="0026641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011\Desktop\day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6D392C-3023-46CB-BDF4-C92EDE4670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day2.dotx</Template>
  <TotalTime>3</TotalTime>
  <Pages>2</Pages>
  <Words>588</Words>
  <Characters>324</Characters>
  <Application>Microsoft Office Word</Application>
  <DocSecurity>0</DocSecurity>
  <Lines>2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creator>57011</dc:creator>
  <cp:lastModifiedBy>g1801</cp:lastModifiedBy>
  <cp:revision>67</cp:revision>
  <dcterms:created xsi:type="dcterms:W3CDTF">2019-02-27T01:10:00Z</dcterms:created>
  <dcterms:modified xsi:type="dcterms:W3CDTF">2019-02-27T08:08:00Z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2052-11.1.0.8496</vt:lpwstr>
  </property>
</Properties>
</file>